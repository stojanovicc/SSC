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916D" w14:textId="77777777" w:rsidR="002343C5" w:rsidRPr="006F61C6" w:rsidRDefault="002343C5">
      <w:pPr>
        <w:pStyle w:val="BodyText"/>
        <w:rPr>
          <w:lang w:val="sr-Latn-CS"/>
        </w:rPr>
      </w:pPr>
    </w:p>
    <w:p w14:paraId="628CD2FE" w14:textId="77777777" w:rsidR="006D0694" w:rsidRDefault="007A286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ASSC</w:t>
      </w:r>
    </w:p>
    <w:p w14:paraId="4F8756A7" w14:textId="77777777" w:rsidR="007A2863" w:rsidRPr="007A2863" w:rsidRDefault="007A2863" w:rsidP="007A286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Aplikacija Studentskog Sportskog Centra</w:t>
      </w:r>
    </w:p>
    <w:p w14:paraId="16143297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1FE5903E" w14:textId="77777777"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14:paraId="44DB55A4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2D715A7B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70A8FBB8" w14:textId="77777777" w:rsidR="002343C5" w:rsidRPr="006F61C6" w:rsidRDefault="002343C5">
      <w:pPr>
        <w:rPr>
          <w:lang w:val="sr-Latn-CS"/>
        </w:rPr>
        <w:sectPr w:rsidR="002343C5" w:rsidRPr="006F61C6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1DCDB649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 w14:paraId="0298E454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7D6CC7B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066F9335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016F09EF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1BDCD9B6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04718D3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E7C14E3" w14:textId="77777777" w:rsidR="002343C5" w:rsidRPr="006F61C6" w:rsidRDefault="0048750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05.03.2023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393A2AA9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0783748F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591B3949" w14:textId="77777777" w:rsidR="002343C5" w:rsidRPr="008652F4" w:rsidRDefault="00487509">
            <w:pPr>
              <w:pStyle w:val="Tabletext"/>
            </w:pPr>
            <w:r>
              <w:rPr>
                <w:lang w:val="sr-Latn-CS"/>
              </w:rPr>
              <w:t>Anđela</w:t>
            </w:r>
            <w:r w:rsidR="008652F4">
              <w:rPr>
                <w:lang w:val="sr-Latn-CS"/>
              </w:rPr>
              <w:t xml:space="preserve"> [vođa]</w:t>
            </w:r>
          </w:p>
        </w:tc>
      </w:tr>
      <w:tr w:rsidR="002343C5" w:rsidRPr="006F61C6" w14:paraId="1264C6D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343862C" w14:textId="77777777" w:rsidR="002343C5" w:rsidRPr="006F61C6" w:rsidRDefault="0048750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05.03.2023.</w:t>
            </w:r>
          </w:p>
        </w:tc>
        <w:tc>
          <w:tcPr>
            <w:tcW w:w="1152" w:type="dxa"/>
          </w:tcPr>
          <w:p w14:paraId="207EFDE2" w14:textId="77777777" w:rsidR="002343C5" w:rsidRPr="006F61C6" w:rsidRDefault="0048750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42DE8DE9" w14:textId="77777777" w:rsidR="002343C5" w:rsidRPr="006F61C6" w:rsidRDefault="0048750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6EF6F012" w14:textId="77777777" w:rsidR="002343C5" w:rsidRPr="006F61C6" w:rsidRDefault="0048750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Anastasija</w:t>
            </w:r>
          </w:p>
        </w:tc>
      </w:tr>
      <w:tr w:rsidR="002343C5" w:rsidRPr="006F61C6" w14:paraId="28710514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F2E14E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5E3DA9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145F7C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43F38C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4B4D1AF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2DC964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37CE1C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8ED6E0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7A3A06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681001CB" w14:textId="77777777" w:rsidR="002343C5" w:rsidRPr="006F61C6" w:rsidRDefault="002343C5">
      <w:pPr>
        <w:rPr>
          <w:lang w:val="sr-Latn-CS"/>
        </w:rPr>
      </w:pPr>
    </w:p>
    <w:p w14:paraId="4921ABF3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2BCE7600" w14:textId="77777777" w:rsidR="00A70277" w:rsidRPr="00AE7AE3" w:rsidRDefault="002343C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A70277" w:rsidRPr="002E44F0">
        <w:rPr>
          <w:noProof/>
          <w:lang w:val="sr-Latn-CS"/>
        </w:rPr>
        <w:t>1.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dokumenta</w:t>
      </w:r>
      <w:r w:rsidR="00A70277">
        <w:rPr>
          <w:noProof/>
        </w:rPr>
        <w:tab/>
      </w:r>
      <w:r w:rsidR="00A70277">
        <w:rPr>
          <w:noProof/>
        </w:rPr>
        <w:fldChar w:fldCharType="begin"/>
      </w:r>
      <w:r w:rsidR="00A70277">
        <w:rPr>
          <w:noProof/>
        </w:rPr>
        <w:instrText xml:space="preserve"> PAGEREF _Toc507815234 \h </w:instrText>
      </w:r>
      <w:r w:rsidR="00A70277">
        <w:rPr>
          <w:noProof/>
        </w:rPr>
      </w:r>
      <w:r w:rsidR="00A70277">
        <w:rPr>
          <w:noProof/>
        </w:rPr>
        <w:fldChar w:fldCharType="separate"/>
      </w:r>
      <w:r w:rsidR="00A70277">
        <w:rPr>
          <w:noProof/>
        </w:rPr>
        <w:t>4</w:t>
      </w:r>
      <w:r w:rsidR="00A70277">
        <w:rPr>
          <w:noProof/>
        </w:rPr>
        <w:fldChar w:fldCharType="end"/>
      </w:r>
    </w:p>
    <w:p w14:paraId="2A91A6FB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BFC1E0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7D8E48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4.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Tema i svrha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C84D2E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5.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Opis projekta</w:t>
      </w:r>
      <w:r>
        <w:rPr>
          <w:noProof/>
        </w:rPr>
        <w:tab/>
      </w:r>
      <w:r w:rsidR="001518F9">
        <w:rPr>
          <w:noProof/>
        </w:rPr>
        <w:t>5</w:t>
      </w:r>
    </w:p>
    <w:p w14:paraId="3D459C34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6.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 w:rsidR="002A3A28">
        <w:rPr>
          <w:noProof/>
        </w:rPr>
        <w:t>6</w:t>
      </w:r>
    </w:p>
    <w:p w14:paraId="32863D19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7.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i motivacija tima</w:t>
      </w:r>
      <w:r>
        <w:rPr>
          <w:noProof/>
        </w:rPr>
        <w:tab/>
      </w:r>
      <w:r w:rsidR="00613BC4">
        <w:rPr>
          <w:noProof/>
        </w:rPr>
        <w:t>7</w:t>
      </w:r>
    </w:p>
    <w:p w14:paraId="62E2C97D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8.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Vođa tima</w:t>
      </w:r>
      <w:r>
        <w:rPr>
          <w:noProof/>
        </w:rPr>
        <w:tab/>
      </w:r>
      <w:r w:rsidR="00511478">
        <w:rPr>
          <w:noProof/>
        </w:rPr>
        <w:t>8</w:t>
      </w:r>
    </w:p>
    <w:p w14:paraId="31589F58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9.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Komunikacija</w:t>
      </w:r>
      <w:r>
        <w:rPr>
          <w:noProof/>
        </w:rPr>
        <w:tab/>
      </w:r>
      <w:r w:rsidR="00511478">
        <w:rPr>
          <w:noProof/>
        </w:rPr>
        <w:t>8</w:t>
      </w:r>
    </w:p>
    <w:p w14:paraId="2FE5D221" w14:textId="77777777" w:rsidR="00A70277" w:rsidRPr="00AE7AE3" w:rsidRDefault="00A70277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10.</w:t>
      </w:r>
      <w:r w:rsidR="00386299">
        <w:rPr>
          <w:rFonts w:ascii="Calibri" w:hAnsi="Calibri"/>
          <w:noProof/>
          <w:sz w:val="22"/>
          <w:szCs w:val="22"/>
          <w:lang w:eastAsia="en-US"/>
        </w:rPr>
        <w:t xml:space="preserve">    </w:t>
      </w:r>
      <w:r w:rsidRPr="002E44F0">
        <w:rPr>
          <w:noProof/>
          <w:lang w:val="sr-Latn-CS"/>
        </w:rPr>
        <w:t>Planiranje vremena</w:t>
      </w:r>
      <w:r>
        <w:rPr>
          <w:noProof/>
        </w:rPr>
        <w:tab/>
      </w:r>
      <w:r w:rsidR="00511478">
        <w:rPr>
          <w:noProof/>
        </w:rPr>
        <w:t>8</w:t>
      </w:r>
    </w:p>
    <w:p w14:paraId="1EBB09B1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14:paraId="086F8CA4" w14:textId="77777777" w:rsidR="00A97B47" w:rsidRPr="00485565" w:rsidRDefault="00F267E3" w:rsidP="00485565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507815234"/>
      <w:r>
        <w:rPr>
          <w:lang w:val="sr-Latn-CS"/>
        </w:rPr>
        <w:t>Cilj dokumenta</w:t>
      </w:r>
      <w:bookmarkEnd w:id="0"/>
      <w:r w:rsidR="00185137" w:rsidRPr="00485565">
        <w:rPr>
          <w:lang w:val="sr-Latn-CS"/>
        </w:rPr>
        <w:tab/>
      </w:r>
    </w:p>
    <w:p w14:paraId="3A73320A" w14:textId="77777777" w:rsidR="00485565" w:rsidRPr="00EA6C99" w:rsidRDefault="00485565" w:rsidP="00077578">
      <w:pPr>
        <w:ind w:left="720"/>
        <w:jc w:val="both"/>
        <w:rPr>
          <w:rFonts w:ascii="Arial" w:hAnsi="Arial" w:cs="Arial"/>
          <w:lang w:val="sr-Latn-CS"/>
        </w:rPr>
      </w:pPr>
      <w:bookmarkStart w:id="1" w:name="_Toc507815235"/>
      <w:r w:rsidRPr="00EA6C99">
        <w:rPr>
          <w:rFonts w:ascii="Arial" w:hAnsi="Arial" w:cs="Arial"/>
          <w:lang w:val="sr-Latn-CS"/>
        </w:rPr>
        <w:t xml:space="preserve">Cilj ovog dokumenta je definisanje projektnog zadatka i formiranje tima za razvoj aplikacije </w:t>
      </w:r>
      <w:r>
        <w:rPr>
          <w:rFonts w:ascii="Arial" w:hAnsi="Arial" w:cs="Arial"/>
          <w:lang w:val="sr-Latn-CS"/>
        </w:rPr>
        <w:t>S</w:t>
      </w:r>
      <w:r w:rsidRPr="00EA6C99">
        <w:rPr>
          <w:rFonts w:ascii="Arial" w:hAnsi="Arial" w:cs="Arial"/>
          <w:lang w:val="sr-Latn-CS"/>
        </w:rPr>
        <w:t xml:space="preserve">tudentskog </w:t>
      </w:r>
      <w:r>
        <w:rPr>
          <w:rFonts w:ascii="Arial" w:hAnsi="Arial" w:cs="Arial"/>
          <w:lang w:val="sr-Latn-CS"/>
        </w:rPr>
        <w:t>S</w:t>
      </w:r>
      <w:r w:rsidRPr="00EA6C99">
        <w:rPr>
          <w:rFonts w:ascii="Arial" w:hAnsi="Arial" w:cs="Arial"/>
          <w:lang w:val="sr-Latn-CS"/>
        </w:rPr>
        <w:t xml:space="preserve">portskog </w:t>
      </w:r>
      <w:r>
        <w:rPr>
          <w:rFonts w:ascii="Arial" w:hAnsi="Arial" w:cs="Arial"/>
          <w:lang w:val="sr-Latn-CS"/>
        </w:rPr>
        <w:t>C</w:t>
      </w:r>
      <w:r w:rsidRPr="00EA6C99">
        <w:rPr>
          <w:rFonts w:ascii="Arial" w:hAnsi="Arial" w:cs="Arial"/>
          <w:lang w:val="sr-Latn-CS"/>
        </w:rPr>
        <w:t>entra</w:t>
      </w:r>
      <w:r w:rsidR="0080449E">
        <w:rPr>
          <w:rFonts w:ascii="Arial" w:hAnsi="Arial" w:cs="Arial"/>
          <w:lang w:val="sr-Latn-CS"/>
        </w:rPr>
        <w:t xml:space="preserve"> </w:t>
      </w:r>
      <w:r w:rsidRPr="00EA6C99">
        <w:rPr>
          <w:rFonts w:ascii="Arial" w:hAnsi="Arial" w:cs="Arial"/>
          <w:lang w:val="sr-Latn-CS"/>
        </w:rPr>
        <w:t>-</w:t>
      </w:r>
      <w:r w:rsidR="0080449E">
        <w:rPr>
          <w:rFonts w:ascii="Arial" w:hAnsi="Arial" w:cs="Arial"/>
          <w:lang w:val="sr-Latn-CS"/>
        </w:rPr>
        <w:t xml:space="preserve"> </w:t>
      </w:r>
      <w:r w:rsidRPr="00EA6C99">
        <w:rPr>
          <w:rFonts w:ascii="Arial" w:hAnsi="Arial" w:cs="Arial"/>
          <w:lang w:val="sr-Latn-CS"/>
        </w:rPr>
        <w:t>ASSC (Application of the Student Sports Center).</w:t>
      </w:r>
    </w:p>
    <w:p w14:paraId="705387E4" w14:textId="77777777" w:rsidR="002343C5" w:rsidRPr="006F61C6" w:rsidRDefault="006D0694">
      <w:pPr>
        <w:pStyle w:val="Heading1"/>
        <w:rPr>
          <w:lang w:val="sr-Latn-CS"/>
        </w:rPr>
      </w:pPr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4F9122FF" w14:textId="77777777" w:rsidR="002343C5" w:rsidRPr="00030AA6" w:rsidRDefault="00030AA6" w:rsidP="00077578">
      <w:pPr>
        <w:pStyle w:val="BodyText"/>
        <w:jc w:val="both"/>
        <w:rPr>
          <w:rFonts w:ascii="Arial" w:hAnsi="Arial" w:cs="Arial"/>
          <w:lang w:val="sr-Latn-CS"/>
        </w:rPr>
      </w:pPr>
      <w:r w:rsidRPr="00EA6C99">
        <w:rPr>
          <w:rFonts w:ascii="Arial" w:hAnsi="Arial" w:cs="Arial"/>
          <w:lang w:val="sr-Latn-CS"/>
        </w:rPr>
        <w:t xml:space="preserve">Dokument opisuje temu i osnovne karakteristike projekta, </w:t>
      </w:r>
      <w:r>
        <w:rPr>
          <w:rFonts w:ascii="Arial" w:hAnsi="Arial" w:cs="Arial"/>
          <w:lang w:val="sr-Latn-CS"/>
        </w:rPr>
        <w:t xml:space="preserve">cilj i svrhu projekta, </w:t>
      </w:r>
      <w:r w:rsidRPr="00EA6C99">
        <w:rPr>
          <w:rFonts w:ascii="Arial" w:hAnsi="Arial" w:cs="Arial"/>
          <w:lang w:val="sr-Latn-CS"/>
        </w:rPr>
        <w:t xml:space="preserve">motivaciju i potrebna znanja za njegovu izradu, osobine </w:t>
      </w:r>
      <w:r w:rsidR="00E51DC2">
        <w:rPr>
          <w:rFonts w:ascii="Arial" w:hAnsi="Arial" w:cs="Arial"/>
          <w:lang w:val="sr-Latn-CS"/>
        </w:rPr>
        <w:t>članova</w:t>
      </w:r>
      <w:r w:rsidRPr="00EA6C99">
        <w:rPr>
          <w:rFonts w:ascii="Arial" w:hAnsi="Arial" w:cs="Arial"/>
          <w:lang w:val="sr-Latn-CS"/>
        </w:rPr>
        <w:t xml:space="preserve"> tima, njihova znanja i ve</w:t>
      </w:r>
      <w:r w:rsidRPr="00EA6C99">
        <w:rPr>
          <w:rFonts w:ascii="Arial" w:hAnsi="Arial" w:cs="Arial"/>
          <w:lang w:val="sr-Latn-RS"/>
        </w:rPr>
        <w:t>štine potrebne za izradu projekta, cilj i motivaciju tima,</w:t>
      </w:r>
      <w:r w:rsidRPr="00EA6C99">
        <w:rPr>
          <w:rFonts w:ascii="Arial" w:hAnsi="Arial" w:cs="Arial"/>
          <w:lang w:val="sr-Latn-CS"/>
        </w:rPr>
        <w:t xml:space="preserve"> komunikaciju među njima i vreme potrebno za izradu projekta. </w:t>
      </w:r>
    </w:p>
    <w:p w14:paraId="0DF88381" w14:textId="77777777" w:rsidR="00F267E3" w:rsidRPr="002C68CB" w:rsidRDefault="00F267E3" w:rsidP="002C68CB">
      <w:pPr>
        <w:pStyle w:val="Heading1"/>
        <w:numPr>
          <w:ilvl w:val="0"/>
          <w:numId w:val="5"/>
        </w:numPr>
        <w:rPr>
          <w:lang w:val="sr-Latn-CS"/>
        </w:rPr>
      </w:pPr>
      <w:bookmarkStart w:id="2" w:name="_Toc507815236"/>
      <w:r>
        <w:rPr>
          <w:lang w:val="sr-Latn-CS"/>
        </w:rPr>
        <w:t>Lična karta projekta</w:t>
      </w:r>
      <w:bookmarkEnd w:id="2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5768"/>
      </w:tblGrid>
      <w:tr w:rsidR="00F267E3" w:rsidRPr="00A74DEF" w14:paraId="775543B4" w14:textId="77777777" w:rsidTr="00B10BF0">
        <w:tc>
          <w:tcPr>
            <w:tcW w:w="2835" w:type="dxa"/>
          </w:tcPr>
          <w:p w14:paraId="11D9B0CD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14:paraId="67606024" w14:textId="77777777" w:rsidR="00F267E3" w:rsidRPr="00A74DEF" w:rsidRDefault="00A42873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ASSC – Aplikacija Studentskog Sportskog Centra</w:t>
            </w:r>
          </w:p>
        </w:tc>
      </w:tr>
      <w:tr w:rsidR="00F267E3" w:rsidRPr="00A74DEF" w14:paraId="7E10219E" w14:textId="77777777" w:rsidTr="00B10BF0">
        <w:tc>
          <w:tcPr>
            <w:tcW w:w="2835" w:type="dxa"/>
          </w:tcPr>
          <w:p w14:paraId="1D134F8C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14:paraId="08DF6AC8" w14:textId="77777777" w:rsidR="00F267E3" w:rsidRPr="00A74DEF" w:rsidRDefault="003A7A5D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A&amp;A</w:t>
            </w:r>
          </w:p>
        </w:tc>
      </w:tr>
      <w:tr w:rsidR="00F267E3" w:rsidRPr="00A74DEF" w14:paraId="2EB391BA" w14:textId="77777777" w:rsidTr="00B10BF0">
        <w:tc>
          <w:tcPr>
            <w:tcW w:w="2835" w:type="dxa"/>
          </w:tcPr>
          <w:p w14:paraId="4BE6959F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14:paraId="6806CBE7" w14:textId="77777777" w:rsidR="005C1CE1" w:rsidRPr="005C1CE1" w:rsidRDefault="005C1CE1" w:rsidP="005C1CE1">
            <w:pPr>
              <w:numPr>
                <w:ilvl w:val="0"/>
                <w:numId w:val="15"/>
              </w:numPr>
            </w:pPr>
            <w:r>
              <w:t>An</w:t>
            </w:r>
            <w:r>
              <w:rPr>
                <w:lang w:val="sr-Latn-RS"/>
              </w:rPr>
              <w:t>đela Stojanović, 18406</w:t>
            </w:r>
            <w:r w:rsidR="00601178">
              <w:rPr>
                <w:lang w:val="sr-Latn-RS"/>
              </w:rPr>
              <w:t xml:space="preserve"> [vođa</w:t>
            </w:r>
            <w:r w:rsidR="00601178">
              <w:t>]</w:t>
            </w:r>
          </w:p>
          <w:p w14:paraId="67C94045" w14:textId="77777777" w:rsidR="00F267E3" w:rsidRPr="00A97B47" w:rsidRDefault="005C1CE1" w:rsidP="005C1CE1">
            <w:pPr>
              <w:numPr>
                <w:ilvl w:val="0"/>
                <w:numId w:val="15"/>
              </w:numPr>
            </w:pPr>
            <w:r>
              <w:rPr>
                <w:lang w:val="sr-Latn-RS"/>
              </w:rPr>
              <w:t>Anastasija Trajković, 18456</w:t>
            </w:r>
          </w:p>
        </w:tc>
      </w:tr>
      <w:tr w:rsidR="00AB1DE2" w:rsidRPr="003372D3" w14:paraId="03ACE8F2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A4D4F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4A723" w14:textId="77777777" w:rsidR="00AB1DE2" w:rsidRPr="00185137" w:rsidRDefault="000E1F6C" w:rsidP="003829E6">
            <w:r>
              <w:t>n</w:t>
            </w:r>
            <w:r w:rsidR="006E6E10">
              <w:t>epostojanje w</w:t>
            </w:r>
            <w:r w:rsidR="003829E6" w:rsidRPr="00185137">
              <w:t xml:space="preserve">eb aplikacije koja omogućava studentima informacije o sportovima Studentskog Sportskog Centra, nemogućnost zakazivanja </w:t>
            </w:r>
            <w:r w:rsidR="0085293D">
              <w:t>i</w:t>
            </w:r>
            <w:r w:rsidR="003829E6" w:rsidRPr="00185137">
              <w:t xml:space="preserve"> otkazivanje termina treninga, kao </w:t>
            </w:r>
            <w:r w:rsidR="00A531FB">
              <w:t>i</w:t>
            </w:r>
            <w:r w:rsidR="003829E6" w:rsidRPr="00185137">
              <w:t xml:space="preserve"> prijavljivanje na takmičenja</w:t>
            </w:r>
          </w:p>
        </w:tc>
      </w:tr>
      <w:tr w:rsidR="00AB1DE2" w:rsidRPr="003372D3" w14:paraId="01AB2657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4FE0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148C" w14:textId="77777777" w:rsidR="00AB1DE2" w:rsidRPr="00AB1DE2" w:rsidRDefault="00400810" w:rsidP="00613A3B">
            <w:r>
              <w:t>studente</w:t>
            </w:r>
            <w:r w:rsidR="0065454E">
              <w:t>, trenere sport</w:t>
            </w:r>
            <w:r>
              <w:t>ova</w:t>
            </w:r>
            <w:r w:rsidR="0029471C">
              <w:t>, Sportski Savez</w:t>
            </w:r>
          </w:p>
        </w:tc>
      </w:tr>
      <w:tr w:rsidR="00AB1DE2" w:rsidRPr="003372D3" w14:paraId="219AAB01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852A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36085" w14:textId="77777777" w:rsidR="00AB1DE2" w:rsidRPr="00AB1DE2" w:rsidRDefault="00791E11" w:rsidP="007D295C">
            <w:r>
              <w:t>loša</w:t>
            </w:r>
            <w:r w:rsidR="00BB2319">
              <w:t xml:space="preserve"> komunikacija</w:t>
            </w:r>
            <w:r>
              <w:t xml:space="preserve"> između trenera </w:t>
            </w:r>
            <w:r w:rsidR="00DC5C99">
              <w:t>i</w:t>
            </w:r>
            <w:r>
              <w:t xml:space="preserve"> studenta, loša organizija termina treninga, sporo ažuriranje prijavljenih studenata </w:t>
            </w:r>
            <w:r w:rsidR="00DC5C99">
              <w:t>i</w:t>
            </w:r>
            <w:r>
              <w:t xml:space="preserve"> studenata koji su povukli prijavu za takmičenje</w:t>
            </w:r>
          </w:p>
        </w:tc>
      </w:tr>
      <w:tr w:rsidR="00AB1DE2" w:rsidRPr="003372D3" w14:paraId="47DDAC16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134A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D421" w14:textId="77777777" w:rsidR="00AB1DE2" w:rsidRPr="00AB1DE2" w:rsidRDefault="00DC5C99" w:rsidP="00D30495">
            <w:r>
              <w:t>o</w:t>
            </w:r>
            <w:r w:rsidR="00613A3B">
              <w:t xml:space="preserve">bezbediti </w:t>
            </w:r>
            <w:r w:rsidR="00D30495">
              <w:t>studentima rezervaciju</w:t>
            </w:r>
            <w:r w:rsidR="00613A3B">
              <w:t xml:space="preserve"> </w:t>
            </w:r>
            <w:r w:rsidR="00D30495">
              <w:t>željenih</w:t>
            </w:r>
            <w:r w:rsidR="007D295C">
              <w:t xml:space="preserve"> </w:t>
            </w:r>
            <w:r w:rsidR="00D30495">
              <w:t>termina</w:t>
            </w:r>
            <w:r w:rsidR="007D295C">
              <w:t xml:space="preserve"> bez potrebe za komunikacijom sa trenerom</w:t>
            </w:r>
            <w:r w:rsidR="00613A3B">
              <w:t xml:space="preserve">, otkažu iste, </w:t>
            </w:r>
            <w:r w:rsidR="007D295C">
              <w:t xml:space="preserve">i brzo ažuriranje prijavljenih studenata </w:t>
            </w:r>
            <w:r w:rsidR="00054C96">
              <w:t>i</w:t>
            </w:r>
            <w:r w:rsidR="007D295C">
              <w:t xml:space="preserve"> studenata </w:t>
            </w:r>
            <w:r w:rsidR="00B01F0D">
              <w:t>koji su povukli prijavu za</w:t>
            </w:r>
            <w:r w:rsidR="007D295C">
              <w:t xml:space="preserve"> takmičenje</w:t>
            </w:r>
          </w:p>
        </w:tc>
      </w:tr>
      <w:tr w:rsidR="00AB1DE2" w:rsidRPr="003372D3" w14:paraId="21DCF252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A761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077C" w14:textId="77777777" w:rsidR="00AB1DE2" w:rsidRPr="00AB1DE2" w:rsidRDefault="00430FCB" w:rsidP="00AB1DE2">
            <w:r>
              <w:t>s</w:t>
            </w:r>
            <w:r w:rsidR="00B27F0E">
              <w:t>tudentima, trenerima sport</w:t>
            </w:r>
            <w:r w:rsidR="00400810">
              <w:t>ova</w:t>
            </w:r>
            <w:r w:rsidR="00747EC7">
              <w:t>, Sportskom Savezu</w:t>
            </w:r>
          </w:p>
        </w:tc>
      </w:tr>
      <w:tr w:rsidR="00AB1DE2" w:rsidRPr="003372D3" w14:paraId="6FB4D08D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F833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9025" w14:textId="77777777" w:rsidR="00AB1DE2" w:rsidRPr="00AB1DE2" w:rsidRDefault="008741AC" w:rsidP="00934F64">
            <w:r>
              <w:t>ć</w:t>
            </w:r>
            <w:r w:rsidR="00DA273B">
              <w:t xml:space="preserve">e omogućiti </w:t>
            </w:r>
            <w:r w:rsidR="00934F64">
              <w:t>rezervaciju termina treninga i samostalno prijavljivanje studenata na takmičenjima</w:t>
            </w:r>
            <w:r w:rsidR="00AB1DE2" w:rsidRPr="00AB1DE2">
              <w:t xml:space="preserve"> </w:t>
            </w:r>
          </w:p>
        </w:tc>
      </w:tr>
      <w:tr w:rsidR="00AB1DE2" w:rsidRPr="003372D3" w14:paraId="1B785994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1ADD5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7A8D" w14:textId="77777777" w:rsidR="00AB1DE2" w:rsidRPr="00AB1DE2" w:rsidRDefault="00CE377C" w:rsidP="00AB1DE2">
            <w:r>
              <w:t>w</w:t>
            </w:r>
            <w:r w:rsidR="00EA7D6D">
              <w:t>eb aplikacija</w:t>
            </w:r>
          </w:p>
        </w:tc>
      </w:tr>
      <w:tr w:rsidR="00AB1DE2" w:rsidRPr="003372D3" w14:paraId="46B38EC6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13AE2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F22D" w14:textId="77777777" w:rsidR="00AB1DE2" w:rsidRPr="00AB1DE2" w:rsidRDefault="00932F55" w:rsidP="00252C54">
            <w:r>
              <w:t>o</w:t>
            </w:r>
            <w:r w:rsidR="00DA273B">
              <w:t xml:space="preserve">mogućava izbor sporta u Studentskom Sportskom Centru, </w:t>
            </w:r>
            <w:r w:rsidR="00252C54">
              <w:t xml:space="preserve">raspored termina, </w:t>
            </w:r>
            <w:r w:rsidR="00DA273B">
              <w:t xml:space="preserve">rezervaciju </w:t>
            </w:r>
            <w:r w:rsidR="00FD7447">
              <w:t>i</w:t>
            </w:r>
            <w:r w:rsidR="00DA273B">
              <w:t xml:space="preserve"> otkazivanje istog, prijavljivanje studenta kao i povlačenje prijave za željeno takmičenje </w:t>
            </w:r>
            <w:r w:rsidR="00AB1DE2" w:rsidRPr="00AB1DE2">
              <w:t xml:space="preserve"> </w:t>
            </w:r>
          </w:p>
        </w:tc>
      </w:tr>
      <w:tr w:rsidR="00AB1DE2" w:rsidRPr="003372D3" w14:paraId="1B4F52A5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2774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9210" w14:textId="77777777" w:rsidR="00AB1DE2" w:rsidRPr="00AB1DE2" w:rsidRDefault="00384D4A" w:rsidP="00AB1DE2">
            <w:r>
              <w:t>a</w:t>
            </w:r>
            <w:r w:rsidR="00252C54">
              <w:t xml:space="preserve">plikacija koje nemaju prikazan raspored termina, kao </w:t>
            </w:r>
            <w:r w:rsidR="00566F08">
              <w:t>i</w:t>
            </w:r>
            <w:r w:rsidR="00252C54">
              <w:t xml:space="preserve"> </w:t>
            </w:r>
            <w:r w:rsidR="00566F08">
              <w:t>zakazivanje</w:t>
            </w:r>
            <w:r w:rsidR="00252C54">
              <w:t xml:space="preserve"> </w:t>
            </w:r>
            <w:r w:rsidR="00566F08">
              <w:t>i</w:t>
            </w:r>
            <w:r w:rsidR="00252C54">
              <w:t xml:space="preserve"> </w:t>
            </w:r>
            <w:r w:rsidR="00566F08">
              <w:t>otkazivanje</w:t>
            </w:r>
            <w:r w:rsidR="00252C54">
              <w:t xml:space="preserve"> istog, takođe ni mogučnosti za samostalno prijavljivanje studenta na takmičenju</w:t>
            </w:r>
          </w:p>
        </w:tc>
      </w:tr>
      <w:tr w:rsidR="00AB1DE2" w:rsidRPr="003372D3" w14:paraId="64AEBC31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24DD2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4EE0" w14:textId="77777777" w:rsidR="00AB1DE2" w:rsidRPr="00AB1DE2" w:rsidRDefault="00F115A3" w:rsidP="00AB1DE2">
            <w:r>
              <w:t xml:space="preserve">obezbediti </w:t>
            </w:r>
            <w:r w:rsidR="00960F1F">
              <w:t xml:space="preserve">potrebne informacije o sportovima, </w:t>
            </w:r>
            <w:r w:rsidR="00D41CD8">
              <w:t>raspored termina treninga, zakazivanje i otkazivanje termina, prijavljivanje i otka</w:t>
            </w:r>
            <w:r w:rsidR="007F5EEF">
              <w:t>zivanje prijave za takmičenje</w:t>
            </w:r>
          </w:p>
        </w:tc>
      </w:tr>
    </w:tbl>
    <w:p w14:paraId="1E769552" w14:textId="77777777" w:rsidR="00295B25" w:rsidRDefault="00295B25" w:rsidP="00D96EF7">
      <w:pPr>
        <w:pStyle w:val="Heading1"/>
        <w:rPr>
          <w:lang w:val="sr-Latn-CS"/>
        </w:rPr>
      </w:pPr>
      <w:bookmarkStart w:id="3" w:name="_Toc507815238"/>
      <w:r>
        <w:rPr>
          <w:lang w:val="sr-Latn-CS"/>
        </w:rPr>
        <w:t>Tema i svrha projekta</w:t>
      </w:r>
    </w:p>
    <w:p w14:paraId="464B2562" w14:textId="77777777" w:rsidR="00A064CC" w:rsidRPr="005C272E" w:rsidRDefault="00A064CC" w:rsidP="0068563D">
      <w:pPr>
        <w:ind w:left="720"/>
        <w:jc w:val="both"/>
        <w:rPr>
          <w:rFonts w:ascii="Arial" w:hAnsi="Arial" w:cs="Arial"/>
          <w:lang w:val="sr-Latn-CS"/>
        </w:rPr>
      </w:pPr>
      <w:r w:rsidRPr="005C272E">
        <w:rPr>
          <w:rFonts w:ascii="Arial" w:hAnsi="Arial" w:cs="Arial"/>
          <w:lang w:val="sr-Latn-CS"/>
        </w:rPr>
        <w:t xml:space="preserve">Tema projekta je web aplikacija </w:t>
      </w:r>
      <w:r w:rsidR="007F152D" w:rsidRPr="005C272E">
        <w:rPr>
          <w:rFonts w:ascii="Arial" w:hAnsi="Arial" w:cs="Arial"/>
          <w:lang w:val="sr-Latn-CS"/>
        </w:rPr>
        <w:t xml:space="preserve">Studentskog Sportskog Centra, </w:t>
      </w:r>
      <w:r w:rsidRPr="005C272E">
        <w:rPr>
          <w:rFonts w:ascii="Arial" w:hAnsi="Arial" w:cs="Arial"/>
          <w:lang w:val="sr-Latn-CS"/>
        </w:rPr>
        <w:t>koja ima za cilj da studentima omogući izbor sporta kojim žele da se bave, zakazivanje i otkazivanje termina za treninge tog sporta koji će im biti ponuđeni od strane trenera, kao i mogućnosti prijave za buduća takmičenja.</w:t>
      </w:r>
    </w:p>
    <w:p w14:paraId="4BE5FC17" w14:textId="77777777" w:rsidR="004A10F2" w:rsidRPr="005C272E" w:rsidRDefault="004A10F2" w:rsidP="0068563D">
      <w:pPr>
        <w:ind w:left="720"/>
        <w:jc w:val="both"/>
        <w:rPr>
          <w:rFonts w:ascii="Arial" w:hAnsi="Arial" w:cs="Arial"/>
          <w:lang w:val="sr-Latn-CS"/>
        </w:rPr>
      </w:pPr>
    </w:p>
    <w:p w14:paraId="5104CFE0" w14:textId="77777777" w:rsidR="008060A7" w:rsidRPr="005C272E" w:rsidRDefault="00A064CC" w:rsidP="0068563D">
      <w:pPr>
        <w:ind w:left="720"/>
        <w:jc w:val="both"/>
        <w:rPr>
          <w:rFonts w:ascii="Arial" w:hAnsi="Arial" w:cs="Arial"/>
          <w:lang w:val="sr-Latn-CS"/>
        </w:rPr>
      </w:pPr>
      <w:r w:rsidRPr="005C272E">
        <w:rPr>
          <w:rFonts w:ascii="Arial" w:hAnsi="Arial" w:cs="Arial"/>
          <w:lang w:val="sr-Latn-CS"/>
        </w:rPr>
        <w:t>S</w:t>
      </w:r>
      <w:r w:rsidR="00B4185C" w:rsidRPr="005C272E">
        <w:rPr>
          <w:rFonts w:ascii="Arial" w:hAnsi="Arial" w:cs="Arial"/>
          <w:lang w:val="sr-Latn-CS"/>
        </w:rPr>
        <w:t xml:space="preserve">vrha projekta </w:t>
      </w:r>
      <w:r w:rsidR="008060A7" w:rsidRPr="005C272E">
        <w:rPr>
          <w:rFonts w:ascii="Arial" w:hAnsi="Arial" w:cs="Arial"/>
          <w:lang w:val="sr-Latn-CS"/>
        </w:rPr>
        <w:t xml:space="preserve">je </w:t>
      </w:r>
      <w:r w:rsidR="00063C66" w:rsidRPr="005C272E">
        <w:rPr>
          <w:rFonts w:ascii="Arial" w:hAnsi="Arial" w:cs="Arial"/>
          <w:lang w:val="sr-Latn-CS"/>
        </w:rPr>
        <w:t>mogućnost</w:t>
      </w:r>
      <w:r w:rsidR="00BB1ED2" w:rsidRPr="005C272E">
        <w:rPr>
          <w:rFonts w:ascii="Arial" w:hAnsi="Arial" w:cs="Arial"/>
          <w:lang w:val="sr-Latn-CS"/>
        </w:rPr>
        <w:t xml:space="preserve"> studentima da putem web aplikacije zakažu treninge za željene sportove</w:t>
      </w:r>
      <w:r w:rsidR="00C55483" w:rsidRPr="005C272E">
        <w:rPr>
          <w:rFonts w:ascii="Arial" w:hAnsi="Arial" w:cs="Arial"/>
          <w:lang w:val="sr-Latn-CS"/>
        </w:rPr>
        <w:t>,</w:t>
      </w:r>
      <w:r w:rsidR="00BB1ED2" w:rsidRPr="005C272E">
        <w:rPr>
          <w:rFonts w:ascii="Arial" w:hAnsi="Arial" w:cs="Arial"/>
          <w:lang w:val="sr-Latn-CS"/>
        </w:rPr>
        <w:t xml:space="preserve"> time što će unapred </w:t>
      </w:r>
      <w:r w:rsidR="00C5715C" w:rsidRPr="005C272E">
        <w:rPr>
          <w:rFonts w:ascii="Arial" w:hAnsi="Arial" w:cs="Arial"/>
          <w:lang w:val="sr-Latn-CS"/>
        </w:rPr>
        <w:t>imati prikazan</w:t>
      </w:r>
      <w:r w:rsidR="00BB1ED2" w:rsidRPr="005C272E">
        <w:rPr>
          <w:rFonts w:ascii="Arial" w:hAnsi="Arial" w:cs="Arial"/>
          <w:lang w:val="sr-Latn-CS"/>
        </w:rPr>
        <w:t xml:space="preserve"> raspored održavanja treninga</w:t>
      </w:r>
      <w:r w:rsidR="00C5715C" w:rsidRPr="005C272E">
        <w:rPr>
          <w:rFonts w:ascii="Arial" w:hAnsi="Arial" w:cs="Arial"/>
          <w:lang w:val="sr-Latn-CS"/>
        </w:rPr>
        <w:t xml:space="preserve"> koji im je ponuđen od strane trenera.</w:t>
      </w:r>
      <w:r w:rsidR="00A87AA7" w:rsidRPr="005C272E">
        <w:rPr>
          <w:rFonts w:ascii="Arial" w:hAnsi="Arial" w:cs="Arial"/>
          <w:lang w:val="sr-Latn-CS"/>
        </w:rPr>
        <w:t xml:space="preserve"> To će studentima omogućiti da brže i lakše organizuju svoje vreme u toku dana, a sa druge strane daje im i mogućnosti otkazivanja termina ukoliko nisu u mogućnosti da dođu na trening.</w:t>
      </w:r>
      <w:r w:rsidR="00C5715C" w:rsidRPr="005C272E">
        <w:rPr>
          <w:rFonts w:ascii="Arial" w:hAnsi="Arial" w:cs="Arial"/>
          <w:lang w:val="sr-Latn-CS"/>
        </w:rPr>
        <w:t xml:space="preserve"> </w:t>
      </w:r>
      <w:r w:rsidR="00063C66" w:rsidRPr="005C272E">
        <w:rPr>
          <w:rFonts w:ascii="Arial" w:hAnsi="Arial" w:cs="Arial"/>
          <w:lang w:val="sr-Latn-CS"/>
        </w:rPr>
        <w:t>M</w:t>
      </w:r>
      <w:r w:rsidR="00BB1ED2" w:rsidRPr="005C272E">
        <w:rPr>
          <w:rFonts w:ascii="Arial" w:hAnsi="Arial" w:cs="Arial"/>
          <w:lang w:val="sr-Latn-CS"/>
        </w:rPr>
        <w:t>ogućnost samostalnog prijavljivanja</w:t>
      </w:r>
      <w:r w:rsidR="00C02E37" w:rsidRPr="005C272E">
        <w:rPr>
          <w:rFonts w:ascii="Arial" w:hAnsi="Arial" w:cs="Arial"/>
          <w:lang w:val="sr-Latn-CS"/>
        </w:rPr>
        <w:t xml:space="preserve"> i povlačenja prijava</w:t>
      </w:r>
      <w:r w:rsidR="00BB1ED2" w:rsidRPr="005C272E">
        <w:rPr>
          <w:rFonts w:ascii="Arial" w:hAnsi="Arial" w:cs="Arial"/>
          <w:lang w:val="sr-Latn-CS"/>
        </w:rPr>
        <w:t xml:space="preserve"> za buduća </w:t>
      </w:r>
      <w:r w:rsidR="007062DE" w:rsidRPr="005C272E">
        <w:rPr>
          <w:rFonts w:ascii="Arial" w:hAnsi="Arial" w:cs="Arial"/>
          <w:lang w:val="sr-Latn-CS"/>
        </w:rPr>
        <w:t>takmičenja</w:t>
      </w:r>
      <w:r w:rsidR="00BB1ED2" w:rsidRPr="005C272E">
        <w:rPr>
          <w:rFonts w:ascii="Arial" w:hAnsi="Arial" w:cs="Arial"/>
          <w:lang w:val="sr-Latn-CS"/>
        </w:rPr>
        <w:t xml:space="preserve"> će </w:t>
      </w:r>
      <w:r w:rsidR="00BB1ED2" w:rsidRPr="005C272E">
        <w:rPr>
          <w:rFonts w:ascii="Arial" w:hAnsi="Arial" w:cs="Arial"/>
          <w:lang w:val="sr-Latn-CS"/>
        </w:rPr>
        <w:lastRenderedPageBreak/>
        <w:t xml:space="preserve">olakšati sportskom savezu da odmah ima evidenciju </w:t>
      </w:r>
      <w:r w:rsidR="00063C66" w:rsidRPr="005C272E">
        <w:rPr>
          <w:rFonts w:ascii="Arial" w:hAnsi="Arial" w:cs="Arial"/>
          <w:lang w:val="sr-Latn-CS"/>
        </w:rPr>
        <w:t>o prijavljenim ćlanovima i brojčanom stanju.</w:t>
      </w:r>
      <w:r w:rsidR="00B529E4" w:rsidRPr="005C272E">
        <w:rPr>
          <w:rFonts w:ascii="Arial" w:hAnsi="Arial" w:cs="Arial"/>
          <w:lang w:val="sr-Latn-CS"/>
        </w:rPr>
        <w:t xml:space="preserve"> Korisnici ove aplikacije će biti u potpunosti obavešteni i informisani o radu Studentskog Sportskog Centra, odnosno o sportovima koje obuhvata ovaj centar, vremenu održavanja treninga, </w:t>
      </w:r>
      <w:r w:rsidR="00A23773" w:rsidRPr="005C272E">
        <w:rPr>
          <w:rFonts w:ascii="Arial" w:hAnsi="Arial" w:cs="Arial"/>
          <w:lang w:val="sr-Latn-CS"/>
        </w:rPr>
        <w:t xml:space="preserve">trenerima, </w:t>
      </w:r>
      <w:r w:rsidR="00B529E4" w:rsidRPr="005C272E">
        <w:rPr>
          <w:rFonts w:ascii="Arial" w:hAnsi="Arial" w:cs="Arial"/>
          <w:lang w:val="sr-Latn-CS"/>
        </w:rPr>
        <w:t>takmičenjima.</w:t>
      </w:r>
    </w:p>
    <w:p w14:paraId="40A7B631" w14:textId="77777777" w:rsidR="00A064CC" w:rsidRPr="00A064CC" w:rsidRDefault="00A064CC" w:rsidP="00A064CC">
      <w:pPr>
        <w:rPr>
          <w:lang w:val="sr-Latn-CS"/>
        </w:rPr>
      </w:pPr>
    </w:p>
    <w:p w14:paraId="7D054C44" w14:textId="77777777" w:rsidR="00D96EF7" w:rsidRPr="006F61C6" w:rsidRDefault="00D96EF7" w:rsidP="00D96EF7">
      <w:pPr>
        <w:pStyle w:val="Heading1"/>
        <w:rPr>
          <w:lang w:val="sr-Latn-CS"/>
        </w:rPr>
      </w:pPr>
      <w:r>
        <w:rPr>
          <w:lang w:val="sr-Latn-CS"/>
        </w:rPr>
        <w:t>Opis projekta</w:t>
      </w:r>
      <w:bookmarkEnd w:id="3"/>
    </w:p>
    <w:p w14:paraId="4F4BBE12" w14:textId="77777777" w:rsidR="0088162E" w:rsidRPr="00924532" w:rsidRDefault="0088162E" w:rsidP="0088162E">
      <w:pPr>
        <w:pStyle w:val="BodyText"/>
        <w:rPr>
          <w:rFonts w:ascii="Arial" w:hAnsi="Arial" w:cs="Arial"/>
          <w:lang w:val="sr-Latn-CS"/>
        </w:rPr>
      </w:pPr>
      <w:bookmarkStart w:id="4" w:name="_Toc507815239"/>
      <w:r>
        <w:rPr>
          <w:rFonts w:ascii="Arial" w:hAnsi="Arial" w:cs="Arial"/>
          <w:lang w:val="sr-Latn-CS"/>
        </w:rPr>
        <w:t>Opis projektnog zadatka:</w:t>
      </w:r>
    </w:p>
    <w:p w14:paraId="27C78BA3" w14:textId="77777777" w:rsidR="0088162E" w:rsidRDefault="0088162E" w:rsidP="00C2443B">
      <w:pPr>
        <w:pStyle w:val="BodyText"/>
        <w:jc w:val="both"/>
        <w:rPr>
          <w:rFonts w:ascii="Arial" w:hAnsi="Arial" w:cs="Arial"/>
          <w:color w:val="000000"/>
        </w:rPr>
      </w:pPr>
      <w:r w:rsidRPr="001F37F1">
        <w:rPr>
          <w:rFonts w:ascii="Arial" w:hAnsi="Arial" w:cs="Arial"/>
          <w:color w:val="000000"/>
        </w:rPr>
        <w:t xml:space="preserve">Projektni zadatak ima svrhu da razvije aplikaciju koja ce korisnicima omogućiti lakši pristup i pregled svih sportskih aktivnosti i usluga koje nudi Studentski Sportski Centar, mogućnost treniranja željenog </w:t>
      </w:r>
      <w:proofErr w:type="gramStart"/>
      <w:r w:rsidRPr="001F37F1">
        <w:rPr>
          <w:rFonts w:ascii="Arial" w:hAnsi="Arial" w:cs="Arial"/>
          <w:color w:val="000000"/>
        </w:rPr>
        <w:t>sporta,mogućnost</w:t>
      </w:r>
      <w:proofErr w:type="gramEnd"/>
      <w:r w:rsidRPr="001F37F1">
        <w:rPr>
          <w:rFonts w:ascii="Arial" w:hAnsi="Arial" w:cs="Arial"/>
          <w:color w:val="000000"/>
        </w:rPr>
        <w:t xml:space="preserve"> takmičenja, samostalnog prijavljivanja na takmicenja, upisa na sport, ispisa, placanja, itd...</w:t>
      </w:r>
    </w:p>
    <w:p w14:paraId="2D44B08D" w14:textId="77777777" w:rsidR="0088162E" w:rsidRDefault="0088162E" w:rsidP="00C2443B">
      <w:pPr>
        <w:pStyle w:val="BodyText"/>
        <w:jc w:val="both"/>
        <w:rPr>
          <w:rFonts w:ascii="Arial" w:hAnsi="Arial" w:cs="Arial"/>
          <w:color w:val="000000"/>
        </w:rPr>
      </w:pPr>
      <w:r w:rsidRPr="001F37F1">
        <w:rPr>
          <w:rFonts w:ascii="Arial" w:hAnsi="Arial" w:cs="Arial"/>
          <w:color w:val="000000"/>
        </w:rPr>
        <w:t>Svako ko zeli da koristi web aplikaciju ASSC mora imati svoj jedinstveni nalog</w:t>
      </w:r>
      <w:r>
        <w:rPr>
          <w:rFonts w:ascii="Arial" w:hAnsi="Arial" w:cs="Arial"/>
          <w:color w:val="000000"/>
        </w:rPr>
        <w:t>.</w:t>
      </w:r>
    </w:p>
    <w:p w14:paraId="3F35DDE0" w14:textId="77777777" w:rsidR="0088162E" w:rsidRDefault="0088162E" w:rsidP="00C2443B">
      <w:pPr>
        <w:pStyle w:val="BodyText"/>
        <w:jc w:val="both"/>
        <w:rPr>
          <w:rFonts w:ascii="Arial" w:hAnsi="Arial" w:cs="Arial"/>
          <w:color w:val="000000"/>
        </w:rPr>
      </w:pPr>
      <w:r w:rsidRPr="001F37F1">
        <w:rPr>
          <w:rFonts w:ascii="Arial" w:hAnsi="Arial" w:cs="Arial"/>
          <w:color w:val="000000"/>
        </w:rPr>
        <w:t>Novi članovi se moraju upisati u studentski sportski centar. Postoji mogućnost i potpunog ispisivanja članova iz Studentskog Sportskog Centra, koji uključuje i brisanje samog naloga. Pri upisu u ASSC student bira sport koji će trenirati, i u obavezi je da plaća članarinu na mesečnom nivou za izabrani sport. Student ima mogucnost da odustane od nekog sporta i predje na treniranje drugog sporta. T</w:t>
      </w:r>
      <w:r w:rsidR="00615824">
        <w:rPr>
          <w:rFonts w:ascii="Arial" w:hAnsi="Arial" w:cs="Arial"/>
          <w:color w:val="000000"/>
        </w:rPr>
        <w:t>akođ</w:t>
      </w:r>
      <w:r w:rsidRPr="001F37F1">
        <w:rPr>
          <w:rFonts w:ascii="Arial" w:hAnsi="Arial" w:cs="Arial"/>
          <w:color w:val="000000"/>
        </w:rPr>
        <w:t>e, student moze da trenira i vise sportova, ali će biti u obavezi da placa skuplju clanarinu.</w:t>
      </w:r>
    </w:p>
    <w:p w14:paraId="108DAD40" w14:textId="77777777" w:rsidR="0088162E" w:rsidRDefault="0088162E" w:rsidP="00C2443B">
      <w:pPr>
        <w:pStyle w:val="BodyText"/>
        <w:jc w:val="both"/>
        <w:rPr>
          <w:rFonts w:ascii="Arial" w:hAnsi="Arial" w:cs="Arial"/>
          <w:color w:val="000000"/>
        </w:rPr>
      </w:pPr>
      <w:r w:rsidRPr="001F37F1">
        <w:rPr>
          <w:rFonts w:ascii="Arial" w:hAnsi="Arial" w:cs="Arial"/>
          <w:color w:val="000000"/>
        </w:rPr>
        <w:t>Sa druge strane, trener postavlja svoje termine za treninge. Podrazumeva se da je tr</w:t>
      </w:r>
      <w:r w:rsidR="002320B3">
        <w:rPr>
          <w:rFonts w:ascii="Arial" w:hAnsi="Arial" w:cs="Arial"/>
          <w:color w:val="000000"/>
        </w:rPr>
        <w:t>eneru svakog sporta vec obezbeđ</w:t>
      </w:r>
      <w:r w:rsidRPr="001F37F1">
        <w:rPr>
          <w:rFonts w:ascii="Arial" w:hAnsi="Arial" w:cs="Arial"/>
          <w:color w:val="000000"/>
        </w:rPr>
        <w:t xml:space="preserve">eno mesto na kom ce drzati treninge, odnosno trener nije u obavezi da vodi računa o tome gde se treninzi </w:t>
      </w:r>
      <w:r w:rsidR="002320B3">
        <w:rPr>
          <w:rFonts w:ascii="Arial" w:hAnsi="Arial" w:cs="Arial"/>
          <w:color w:val="000000"/>
        </w:rPr>
        <w:t>održavaju jer je to vec obezbeđ</w:t>
      </w:r>
      <w:r w:rsidRPr="001F37F1">
        <w:rPr>
          <w:rFonts w:ascii="Arial" w:hAnsi="Arial" w:cs="Arial"/>
          <w:color w:val="000000"/>
        </w:rPr>
        <w:t>eno na nivou jednog grada. Studenti su ti koji biraju termin od predloženih i vrše zakazivanje treninga.</w:t>
      </w:r>
    </w:p>
    <w:p w14:paraId="263C1FAE" w14:textId="77777777" w:rsidR="0088162E" w:rsidRDefault="0088162E" w:rsidP="00C2443B">
      <w:pPr>
        <w:pStyle w:val="BodyText"/>
        <w:jc w:val="both"/>
        <w:rPr>
          <w:rFonts w:ascii="Arial" w:hAnsi="Arial" w:cs="Arial"/>
          <w:color w:val="000000"/>
        </w:rPr>
      </w:pPr>
      <w:r w:rsidRPr="001F37F1">
        <w:rPr>
          <w:rFonts w:ascii="Arial" w:hAnsi="Arial" w:cs="Arial"/>
          <w:color w:val="000000"/>
        </w:rPr>
        <w:t>U slučaju da student ne može da se pojavi u zakazanom terminu, postoji mogućnost otkazivanja termina. Studentu je omogućeno da zakaže trening u nekom drugom predloženom terminu, ili da jednostavno tog dana uopšte ne zakaže trening.</w:t>
      </w:r>
    </w:p>
    <w:p w14:paraId="6B982F39" w14:textId="77777777" w:rsidR="0088162E" w:rsidRDefault="0088162E" w:rsidP="00C2443B">
      <w:pPr>
        <w:pStyle w:val="BodyText"/>
        <w:jc w:val="both"/>
        <w:rPr>
          <w:rFonts w:ascii="Arial" w:hAnsi="Arial" w:cs="Arial"/>
          <w:color w:val="000000"/>
        </w:rPr>
      </w:pPr>
      <w:r w:rsidRPr="001F37F1">
        <w:rPr>
          <w:rFonts w:ascii="Arial" w:hAnsi="Arial" w:cs="Arial"/>
          <w:color w:val="000000"/>
        </w:rPr>
        <w:t>Nema nadoknade propuštenih treninga, odnosno pravljenja novih dodatnih termina jer za svaki sport ce postojati više trenera koji ce sigurno imati slobodan termin.</w:t>
      </w:r>
      <w:r>
        <w:rPr>
          <w:rFonts w:ascii="Arial" w:hAnsi="Arial" w:cs="Arial"/>
          <w:color w:val="000000"/>
        </w:rPr>
        <w:t xml:space="preserve"> </w:t>
      </w:r>
      <w:r w:rsidRPr="001F37F1">
        <w:rPr>
          <w:rFonts w:ascii="Arial" w:hAnsi="Arial" w:cs="Arial"/>
          <w:color w:val="000000"/>
        </w:rPr>
        <w:t xml:space="preserve">Naravno, moze se dogoditi i da trener otkaže neki termin </w:t>
      </w:r>
      <w:r w:rsidR="009E745D">
        <w:rPr>
          <w:rFonts w:ascii="Arial" w:hAnsi="Arial" w:cs="Arial"/>
          <w:color w:val="000000"/>
        </w:rPr>
        <w:t>za trening zbog nekih nepredviđ</w:t>
      </w:r>
      <w:r w:rsidRPr="001F37F1">
        <w:rPr>
          <w:rFonts w:ascii="Arial" w:hAnsi="Arial" w:cs="Arial"/>
          <w:color w:val="000000"/>
        </w:rPr>
        <w:t>enih okolnosti.</w:t>
      </w:r>
    </w:p>
    <w:p w14:paraId="485895D1" w14:textId="77777777" w:rsidR="0088162E" w:rsidRDefault="0088162E" w:rsidP="00C2443B">
      <w:pPr>
        <w:pStyle w:val="BodyText"/>
        <w:jc w:val="both"/>
        <w:rPr>
          <w:rFonts w:ascii="Arial" w:hAnsi="Arial" w:cs="Arial"/>
          <w:color w:val="000000"/>
        </w:rPr>
      </w:pPr>
      <w:r w:rsidRPr="001F37F1">
        <w:rPr>
          <w:rFonts w:ascii="Arial" w:hAnsi="Arial" w:cs="Arial"/>
          <w:color w:val="000000"/>
        </w:rPr>
        <w:t xml:space="preserve">Studenti se mogu takmičiti na takmičenjima. Stoga, imaće mogućnost da se samostalno prijave za </w:t>
      </w:r>
      <w:r>
        <w:rPr>
          <w:rFonts w:ascii="Arial" w:hAnsi="Arial" w:cs="Arial"/>
          <w:color w:val="000000"/>
        </w:rPr>
        <w:t>ž</w:t>
      </w:r>
      <w:r w:rsidRPr="001F37F1">
        <w:rPr>
          <w:rFonts w:ascii="Arial" w:hAnsi="Arial" w:cs="Arial"/>
          <w:color w:val="000000"/>
        </w:rPr>
        <w:t>eljeno takmičenje, sa uslovom da ukoliko student nije prošao gradsko takmičenje nije u mogućnosti da izadje ni na regionalno ni na državno takmičenje.</w:t>
      </w:r>
    </w:p>
    <w:p w14:paraId="0978535D" w14:textId="77777777" w:rsidR="0088162E" w:rsidRDefault="0088162E" w:rsidP="00C2443B">
      <w:pPr>
        <w:pStyle w:val="BodyText"/>
        <w:jc w:val="both"/>
        <w:rPr>
          <w:rFonts w:ascii="Arial" w:hAnsi="Arial" w:cs="Arial"/>
          <w:color w:val="000000"/>
        </w:rPr>
      </w:pPr>
      <w:r w:rsidRPr="001F37F1">
        <w:rPr>
          <w:rFonts w:ascii="Arial" w:hAnsi="Arial" w:cs="Arial"/>
          <w:color w:val="000000"/>
        </w:rPr>
        <w:t>Treneri će po nekom kriterijumu izabrati vodju tima svakog fakulteta, koji ce biti ujedno i predstavnik parlamenta za sport na svom fakultetu.</w:t>
      </w:r>
      <w:r w:rsidR="007C3532">
        <w:rPr>
          <w:rFonts w:ascii="Arial" w:hAnsi="Arial" w:cs="Arial"/>
          <w:color w:val="000000"/>
        </w:rPr>
        <w:t xml:space="preserve"> </w:t>
      </w:r>
      <w:r w:rsidR="0041483B">
        <w:rPr>
          <w:rFonts w:ascii="Arial" w:hAnsi="Arial" w:cs="Arial"/>
          <w:color w:val="000000"/>
        </w:rPr>
        <w:t>Takođ</w:t>
      </w:r>
      <w:r w:rsidRPr="001F37F1">
        <w:rPr>
          <w:rFonts w:ascii="Arial" w:hAnsi="Arial" w:cs="Arial"/>
          <w:color w:val="000000"/>
        </w:rPr>
        <w:t>e, studenti imaju pravo da odustanu od učešća na takmičenju zbog nekih nep</w:t>
      </w:r>
      <w:r w:rsidR="002B21AC">
        <w:rPr>
          <w:rFonts w:ascii="Arial" w:hAnsi="Arial" w:cs="Arial"/>
          <w:color w:val="000000"/>
        </w:rPr>
        <w:t>redviđ</w:t>
      </w:r>
      <w:r w:rsidRPr="001F37F1">
        <w:rPr>
          <w:rFonts w:ascii="Arial" w:hAnsi="Arial" w:cs="Arial"/>
          <w:color w:val="000000"/>
        </w:rPr>
        <w:t>enih okolnosti, to jest imaju mogućnost da povuku svoju prijavu za željeno takmičenje. Prave se timovi za svaki sport po fakultetima jednog grada. Pobednik na gradskom takmičenju u nekom sportu je predstavnik univerziteta tog grada za taj sport.</w:t>
      </w:r>
    </w:p>
    <w:p w14:paraId="6822C17E" w14:textId="77777777" w:rsidR="0088162E" w:rsidRDefault="0088162E" w:rsidP="00C2443B">
      <w:pPr>
        <w:pStyle w:val="BodyText"/>
        <w:jc w:val="both"/>
        <w:rPr>
          <w:rFonts w:ascii="Arial" w:hAnsi="Arial" w:cs="Arial"/>
          <w:color w:val="000000"/>
        </w:rPr>
      </w:pPr>
      <w:r w:rsidRPr="001F37F1">
        <w:rPr>
          <w:rFonts w:ascii="Arial" w:hAnsi="Arial" w:cs="Arial"/>
          <w:color w:val="000000"/>
        </w:rPr>
        <w:t>Gradsko takmičenje se smatra za takmičenje po fakultetima jednog grada. Regionalno takmičenje se smatra za takmičenje po univerzutetima na nivou jedne regije, a državno takmič</w:t>
      </w:r>
      <w:r w:rsidR="00F40E13">
        <w:rPr>
          <w:rFonts w:ascii="Arial" w:hAnsi="Arial" w:cs="Arial"/>
          <w:color w:val="000000"/>
        </w:rPr>
        <w:t>enje se takođ</w:t>
      </w:r>
      <w:r w:rsidRPr="001F37F1">
        <w:rPr>
          <w:rFonts w:ascii="Arial" w:hAnsi="Arial" w:cs="Arial"/>
          <w:color w:val="000000"/>
        </w:rPr>
        <w:t>e smatra za takmičenje po univerzitetima ali na nivou cele države.</w:t>
      </w:r>
    </w:p>
    <w:p w14:paraId="1865ED25" w14:textId="77777777" w:rsidR="0088162E" w:rsidRPr="00824AB6" w:rsidRDefault="0088162E" w:rsidP="00C2443B">
      <w:pPr>
        <w:pStyle w:val="BodyText"/>
        <w:jc w:val="both"/>
        <w:rPr>
          <w:rFonts w:ascii="Arial" w:hAnsi="Arial" w:cs="Arial"/>
          <w:color w:val="000000"/>
        </w:rPr>
      </w:pPr>
      <w:r w:rsidRPr="001F37F1">
        <w:rPr>
          <w:rFonts w:ascii="Arial" w:hAnsi="Arial" w:cs="Arial"/>
          <w:color w:val="000000"/>
        </w:rPr>
        <w:t>Aplikacija obuhvata i kalendar takmičenja, stoga ce studenti unapred znati kada se takmičenja održavaju.</w:t>
      </w:r>
    </w:p>
    <w:p w14:paraId="19476D46" w14:textId="77777777" w:rsidR="0088162E" w:rsidRPr="009F0DA7" w:rsidRDefault="0088162E" w:rsidP="0088162E">
      <w:pPr>
        <w:pStyle w:val="BodyText"/>
        <w:rPr>
          <w:rFonts w:ascii="Arial" w:hAnsi="Arial" w:cs="Arial"/>
          <w:lang w:val="sr-Latn-CS"/>
        </w:rPr>
      </w:pPr>
      <w:r w:rsidRPr="009F0DA7">
        <w:rPr>
          <w:rFonts w:ascii="Arial" w:hAnsi="Arial" w:cs="Arial"/>
          <w:lang w:val="sr-Latn-CS"/>
        </w:rPr>
        <w:t>Glavni zadaci koje proizvod treba da reši:</w:t>
      </w:r>
    </w:p>
    <w:p w14:paraId="6437DF2F" w14:textId="77777777" w:rsidR="0088162E" w:rsidRPr="00EA6C99" w:rsidRDefault="0088162E" w:rsidP="00354AA8">
      <w:pPr>
        <w:pStyle w:val="BodyText"/>
        <w:numPr>
          <w:ilvl w:val="0"/>
          <w:numId w:val="32"/>
        </w:numPr>
        <w:jc w:val="both"/>
        <w:rPr>
          <w:rFonts w:ascii="Arial" w:hAnsi="Arial" w:cs="Arial"/>
          <w:lang w:val="sr-Latn-CS"/>
        </w:rPr>
      </w:pPr>
      <w:r w:rsidRPr="00EA6C99">
        <w:rPr>
          <w:rFonts w:ascii="Arial" w:hAnsi="Arial" w:cs="Arial"/>
          <w:lang w:val="sr-Latn-CS"/>
        </w:rPr>
        <w:t>Postavljanja termina za treninge od strane trenera.</w:t>
      </w:r>
    </w:p>
    <w:p w14:paraId="4E79F639" w14:textId="77777777" w:rsidR="0088162E" w:rsidRPr="00EA6C99" w:rsidRDefault="0088162E" w:rsidP="00354AA8">
      <w:pPr>
        <w:pStyle w:val="BodyText"/>
        <w:numPr>
          <w:ilvl w:val="0"/>
          <w:numId w:val="32"/>
        </w:numPr>
        <w:jc w:val="both"/>
        <w:rPr>
          <w:rFonts w:ascii="Arial" w:hAnsi="Arial" w:cs="Arial"/>
          <w:lang w:val="sr-Latn-CS"/>
        </w:rPr>
      </w:pPr>
      <w:r w:rsidRPr="00EA6C99">
        <w:rPr>
          <w:rFonts w:ascii="Arial" w:hAnsi="Arial" w:cs="Arial"/>
          <w:lang w:val="sr-Latn-CS"/>
        </w:rPr>
        <w:t>Zakazivanje i otkazivanje termina od strane studenta</w:t>
      </w:r>
      <w:r>
        <w:rPr>
          <w:rFonts w:ascii="Arial" w:hAnsi="Arial" w:cs="Arial"/>
          <w:lang w:val="sr-Latn-CS"/>
        </w:rPr>
        <w:t>.</w:t>
      </w:r>
    </w:p>
    <w:p w14:paraId="37E7D4FB" w14:textId="77777777" w:rsidR="0088162E" w:rsidRPr="00EA6C99" w:rsidRDefault="0088162E" w:rsidP="00354AA8">
      <w:pPr>
        <w:pStyle w:val="BodyText"/>
        <w:numPr>
          <w:ilvl w:val="0"/>
          <w:numId w:val="32"/>
        </w:numPr>
        <w:jc w:val="both"/>
        <w:rPr>
          <w:rFonts w:ascii="Arial" w:hAnsi="Arial" w:cs="Arial"/>
          <w:lang w:val="sr-Latn-CS"/>
        </w:rPr>
      </w:pPr>
      <w:r w:rsidRPr="00EA6C99">
        <w:rPr>
          <w:rFonts w:ascii="Arial" w:hAnsi="Arial" w:cs="Arial"/>
          <w:lang w:val="sr-Latn-CS"/>
        </w:rPr>
        <w:lastRenderedPageBreak/>
        <w:t>Upisivanje novih članova (studenata), ispisivanje postojećih studenata, ažuriranje podataka o studentima i evidencija o plaćanju članarine</w:t>
      </w:r>
      <w:r>
        <w:rPr>
          <w:rFonts w:ascii="Arial" w:hAnsi="Arial" w:cs="Arial"/>
          <w:lang w:val="sr-Latn-CS"/>
        </w:rPr>
        <w:t>.</w:t>
      </w:r>
    </w:p>
    <w:p w14:paraId="53E266B7" w14:textId="77777777" w:rsidR="0088162E" w:rsidRPr="00EA6C99" w:rsidRDefault="0088162E" w:rsidP="00354AA8">
      <w:pPr>
        <w:pStyle w:val="BodyText"/>
        <w:numPr>
          <w:ilvl w:val="0"/>
          <w:numId w:val="32"/>
        </w:numPr>
        <w:jc w:val="both"/>
        <w:rPr>
          <w:rFonts w:ascii="Arial" w:hAnsi="Arial" w:cs="Arial"/>
          <w:lang w:val="sr-Latn-CS"/>
        </w:rPr>
      </w:pPr>
      <w:r w:rsidRPr="00EA6C99">
        <w:rPr>
          <w:rFonts w:ascii="Arial" w:hAnsi="Arial" w:cs="Arial"/>
          <w:lang w:val="sr-Latn-CS"/>
        </w:rPr>
        <w:t xml:space="preserve">Planiranje i organizovanje takmičenja(gradska, </w:t>
      </w:r>
      <w:r w:rsidR="00030FCA">
        <w:rPr>
          <w:rFonts w:ascii="Arial" w:hAnsi="Arial" w:cs="Arial"/>
          <w:lang w:val="sr-Latn-CS"/>
        </w:rPr>
        <w:t>regionalna</w:t>
      </w:r>
      <w:r w:rsidRPr="00EA6C99">
        <w:rPr>
          <w:rFonts w:ascii="Arial" w:hAnsi="Arial" w:cs="Arial"/>
          <w:lang w:val="sr-Latn-CS"/>
        </w:rPr>
        <w:t xml:space="preserve">, državna), </w:t>
      </w:r>
      <w:r>
        <w:rPr>
          <w:rFonts w:ascii="Arial" w:hAnsi="Arial" w:cs="Arial"/>
          <w:lang w:val="sr-Latn-CS"/>
        </w:rPr>
        <w:t xml:space="preserve">kao i </w:t>
      </w:r>
      <w:r w:rsidRPr="00EA6C99">
        <w:rPr>
          <w:rFonts w:ascii="Arial" w:hAnsi="Arial" w:cs="Arial"/>
          <w:lang w:val="sr-Latn-CS"/>
        </w:rPr>
        <w:t>mogućnost prijave za učešće na takmičenju</w:t>
      </w:r>
      <w:r>
        <w:rPr>
          <w:rFonts w:ascii="Arial" w:hAnsi="Arial" w:cs="Arial"/>
          <w:lang w:val="sr-Latn-CS"/>
        </w:rPr>
        <w:t>.</w:t>
      </w:r>
    </w:p>
    <w:p w14:paraId="2F8B69E6" w14:textId="77777777" w:rsidR="0088162E" w:rsidRPr="00EA6C99" w:rsidRDefault="0088162E" w:rsidP="00354AA8">
      <w:pPr>
        <w:pStyle w:val="BodyText"/>
        <w:numPr>
          <w:ilvl w:val="0"/>
          <w:numId w:val="32"/>
        </w:numPr>
        <w:jc w:val="both"/>
        <w:rPr>
          <w:rFonts w:ascii="Arial" w:hAnsi="Arial" w:cs="Arial"/>
          <w:lang w:val="sr-Latn-CS"/>
        </w:rPr>
      </w:pPr>
      <w:r w:rsidRPr="00EA6C99">
        <w:rPr>
          <w:rFonts w:ascii="Arial" w:hAnsi="Arial" w:cs="Arial"/>
          <w:lang w:val="sr-Latn-CS"/>
        </w:rPr>
        <w:t>Pružanje informacija o različitim novostima i aktuelnostima vezanih za SSC.</w:t>
      </w:r>
    </w:p>
    <w:p w14:paraId="126A7A38" w14:textId="77777777" w:rsidR="0088162E" w:rsidRDefault="0088162E" w:rsidP="00354AA8">
      <w:pPr>
        <w:pStyle w:val="BodyText"/>
        <w:numPr>
          <w:ilvl w:val="0"/>
          <w:numId w:val="32"/>
        </w:numPr>
        <w:jc w:val="both"/>
        <w:rPr>
          <w:rFonts w:ascii="Arial" w:hAnsi="Arial" w:cs="Arial"/>
          <w:lang w:val="sr-Latn-CS"/>
        </w:rPr>
      </w:pPr>
      <w:r w:rsidRPr="00EA6C99">
        <w:rPr>
          <w:rFonts w:ascii="Arial" w:hAnsi="Arial" w:cs="Arial"/>
          <w:lang w:val="sr-Latn-CS"/>
        </w:rPr>
        <w:t>Mogućnost postavljanja obaveštenja vezanih za treninge, takmičenja od strane trenera i studenata.</w:t>
      </w:r>
    </w:p>
    <w:p w14:paraId="19DF6BC5" w14:textId="77777777" w:rsidR="0088162E" w:rsidRPr="00EA6C99" w:rsidRDefault="0088162E" w:rsidP="00354AA8">
      <w:pPr>
        <w:pStyle w:val="BodyText"/>
        <w:numPr>
          <w:ilvl w:val="0"/>
          <w:numId w:val="32"/>
        </w:numPr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Mogućnost izbora vodje tima, koji će biti predstavnik parlamenta za sport</w:t>
      </w:r>
      <w:r w:rsidR="00811D1C">
        <w:rPr>
          <w:rFonts w:ascii="Arial" w:hAnsi="Arial" w:cs="Arial"/>
          <w:lang w:val="sr-Latn-CS"/>
        </w:rPr>
        <w:t xml:space="preserve"> na svom fakultetu</w:t>
      </w:r>
      <w:r>
        <w:rPr>
          <w:rFonts w:ascii="Arial" w:hAnsi="Arial" w:cs="Arial"/>
          <w:lang w:val="sr-Latn-CS"/>
        </w:rPr>
        <w:t>.</w:t>
      </w:r>
    </w:p>
    <w:p w14:paraId="2B362B9A" w14:textId="77777777" w:rsidR="0088162E" w:rsidRDefault="0088162E" w:rsidP="00354AA8">
      <w:pPr>
        <w:pStyle w:val="BodyText"/>
        <w:numPr>
          <w:ilvl w:val="0"/>
          <w:numId w:val="32"/>
        </w:numPr>
        <w:jc w:val="both"/>
        <w:rPr>
          <w:rFonts w:ascii="Arial" w:hAnsi="Arial" w:cs="Arial"/>
          <w:lang w:val="sr-Latn-CS"/>
        </w:rPr>
      </w:pPr>
      <w:r w:rsidRPr="00EA6C99">
        <w:rPr>
          <w:rFonts w:ascii="Arial" w:hAnsi="Arial" w:cs="Arial"/>
          <w:lang w:val="sr-Latn-CS"/>
        </w:rPr>
        <w:t>Trebalo bi da obezbedi komunikaciju izmedju studenta i sportskog centra putem e-pošte.</w:t>
      </w:r>
    </w:p>
    <w:p w14:paraId="58336DEA" w14:textId="77777777" w:rsidR="0088162E" w:rsidRDefault="0088162E" w:rsidP="0010427A">
      <w:pPr>
        <w:pStyle w:val="BodyText"/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Karakteristike proizvoda:</w:t>
      </w:r>
    </w:p>
    <w:p w14:paraId="480C81F9" w14:textId="77777777" w:rsidR="0088162E" w:rsidRDefault="0088162E" w:rsidP="0010427A">
      <w:pPr>
        <w:pStyle w:val="BodyText"/>
        <w:numPr>
          <w:ilvl w:val="0"/>
          <w:numId w:val="33"/>
        </w:numPr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Web aplikacija</w:t>
      </w:r>
    </w:p>
    <w:p w14:paraId="22E310BD" w14:textId="77777777" w:rsidR="0088162E" w:rsidRDefault="0088162E" w:rsidP="0010427A">
      <w:pPr>
        <w:pStyle w:val="BodyText"/>
        <w:numPr>
          <w:ilvl w:val="0"/>
          <w:numId w:val="33"/>
        </w:numPr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Aplikaciju je moguće koristiti više tipova korisnika</w:t>
      </w:r>
    </w:p>
    <w:p w14:paraId="7C05EFFC" w14:textId="77777777" w:rsidR="0088162E" w:rsidRDefault="0088162E" w:rsidP="0010427A">
      <w:pPr>
        <w:pStyle w:val="BodyText"/>
        <w:numPr>
          <w:ilvl w:val="0"/>
          <w:numId w:val="33"/>
        </w:numPr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Svaki tip korisnika ima mogućnost korišćenja odgovarajućih funkcionalnosti aplikacije</w:t>
      </w:r>
    </w:p>
    <w:p w14:paraId="0AD481C6" w14:textId="77777777" w:rsidR="0088162E" w:rsidRPr="00667D2B" w:rsidRDefault="0088162E" w:rsidP="0010427A">
      <w:pPr>
        <w:pStyle w:val="BodyText"/>
        <w:numPr>
          <w:ilvl w:val="0"/>
          <w:numId w:val="33"/>
        </w:numPr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Aplikacija neće imati samo statički sadržaj</w:t>
      </w:r>
    </w:p>
    <w:p w14:paraId="158339B6" w14:textId="77777777" w:rsidR="00D96EF7" w:rsidRPr="006F61C6" w:rsidRDefault="005A054F" w:rsidP="00D96EF7">
      <w:pPr>
        <w:pStyle w:val="Heading1"/>
        <w:rPr>
          <w:lang w:val="sr-Latn-CS"/>
        </w:rPr>
      </w:pPr>
      <w:r>
        <w:rPr>
          <w:lang w:val="sr-Latn-CS"/>
        </w:rPr>
        <w:t>Znanja i veštine potrebne za izradu projekta</w:t>
      </w:r>
      <w:bookmarkEnd w:id="4"/>
    </w:p>
    <w:p w14:paraId="6649B81B" w14:textId="77777777" w:rsidR="008416BC" w:rsidRPr="00EA6C99" w:rsidRDefault="008416BC" w:rsidP="008416BC">
      <w:pPr>
        <w:pStyle w:val="BodyText"/>
        <w:rPr>
          <w:rFonts w:ascii="Arial" w:hAnsi="Arial" w:cs="Arial"/>
          <w:lang w:val="sr-Latn-CS"/>
        </w:rPr>
      </w:pPr>
      <w:bookmarkStart w:id="5" w:name="_Toc507815240"/>
      <w:r w:rsidRPr="00EA6C99">
        <w:rPr>
          <w:rFonts w:ascii="Arial" w:hAnsi="Arial" w:cs="Arial"/>
          <w:lang w:val="sr-Latn-CS"/>
        </w:rPr>
        <w:t>Potrebna znanja i veštine projektnog tima:</w:t>
      </w:r>
    </w:p>
    <w:p w14:paraId="3528DE78" w14:textId="77777777" w:rsidR="008416BC" w:rsidRPr="00EA6C99" w:rsidRDefault="008416BC" w:rsidP="00B54752">
      <w:pPr>
        <w:pStyle w:val="BodyText"/>
        <w:numPr>
          <w:ilvl w:val="0"/>
          <w:numId w:val="37"/>
        </w:numPr>
        <w:jc w:val="both"/>
        <w:rPr>
          <w:rFonts w:ascii="Arial" w:hAnsi="Arial" w:cs="Arial"/>
          <w:lang w:val="sr-Latn-CS"/>
        </w:rPr>
      </w:pPr>
      <w:r w:rsidRPr="00EA6C99">
        <w:rPr>
          <w:rFonts w:ascii="Arial" w:hAnsi="Arial" w:cs="Arial"/>
          <w:lang w:val="sr-Latn-CS"/>
        </w:rPr>
        <w:t>Iskustvo u radu sa bazama</w:t>
      </w:r>
    </w:p>
    <w:p w14:paraId="7BEB6254" w14:textId="77777777" w:rsidR="008416BC" w:rsidRDefault="008416BC" w:rsidP="00B54752">
      <w:pPr>
        <w:pStyle w:val="BodyText"/>
        <w:numPr>
          <w:ilvl w:val="0"/>
          <w:numId w:val="37"/>
        </w:numPr>
        <w:jc w:val="both"/>
        <w:rPr>
          <w:rFonts w:ascii="Arial" w:hAnsi="Arial" w:cs="Arial"/>
          <w:lang w:val="sr-Latn-CS"/>
        </w:rPr>
      </w:pPr>
      <w:r w:rsidRPr="00EA6C99">
        <w:rPr>
          <w:rFonts w:ascii="Arial" w:hAnsi="Arial" w:cs="Arial"/>
          <w:lang w:val="sr-Latn-CS"/>
        </w:rPr>
        <w:t>Iskustvo u razvoju Web aplikacija</w:t>
      </w:r>
    </w:p>
    <w:p w14:paraId="10282E53" w14:textId="77777777" w:rsidR="008416BC" w:rsidRDefault="008416BC" w:rsidP="00B54752">
      <w:pPr>
        <w:pStyle w:val="BodyText"/>
        <w:numPr>
          <w:ilvl w:val="0"/>
          <w:numId w:val="37"/>
        </w:numPr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Iskustvo u Web programiranju</w:t>
      </w:r>
    </w:p>
    <w:p w14:paraId="7085D8BA" w14:textId="77777777" w:rsidR="008416BC" w:rsidRPr="00EA6C99" w:rsidRDefault="008416BC" w:rsidP="00B54752">
      <w:pPr>
        <w:pStyle w:val="BodyText"/>
        <w:numPr>
          <w:ilvl w:val="0"/>
          <w:numId w:val="37"/>
        </w:numPr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Znanje objektno-orijentisanih programskih jezika</w:t>
      </w:r>
    </w:p>
    <w:p w14:paraId="59D848B6" w14:textId="77777777" w:rsidR="008416BC" w:rsidRPr="00EA6C99" w:rsidRDefault="008416BC" w:rsidP="00B54752">
      <w:pPr>
        <w:pStyle w:val="BodyText"/>
        <w:numPr>
          <w:ilvl w:val="0"/>
          <w:numId w:val="37"/>
        </w:numPr>
        <w:jc w:val="both"/>
        <w:rPr>
          <w:rFonts w:ascii="Arial" w:hAnsi="Arial" w:cs="Arial"/>
          <w:lang w:val="sr-Latn-CS"/>
        </w:rPr>
      </w:pPr>
      <w:r w:rsidRPr="00EA6C99">
        <w:rPr>
          <w:rFonts w:ascii="Arial" w:hAnsi="Arial" w:cs="Arial"/>
          <w:lang w:val="sr-Latn-CS"/>
        </w:rPr>
        <w:t>Iskustvo u dizajnu</w:t>
      </w:r>
    </w:p>
    <w:p w14:paraId="596A52BF" w14:textId="77777777" w:rsidR="008416BC" w:rsidRPr="00EA6C99" w:rsidRDefault="008416BC" w:rsidP="00B54752">
      <w:pPr>
        <w:pStyle w:val="BodyText"/>
        <w:numPr>
          <w:ilvl w:val="0"/>
          <w:numId w:val="37"/>
        </w:numPr>
        <w:jc w:val="both"/>
        <w:rPr>
          <w:rFonts w:ascii="Arial" w:hAnsi="Arial" w:cs="Arial"/>
          <w:lang w:val="sr-Latn-CS"/>
        </w:rPr>
      </w:pPr>
      <w:r w:rsidRPr="00EA6C99">
        <w:rPr>
          <w:rFonts w:ascii="Arial" w:hAnsi="Arial" w:cs="Arial"/>
          <w:lang w:val="sr-Latn-CS"/>
        </w:rPr>
        <w:t>Komunikativnost: članovi tima moraju da budu komunikativni, kako unutar tima, tako i sa krajnim korisnicima</w:t>
      </w:r>
    </w:p>
    <w:p w14:paraId="5EF5410D" w14:textId="77777777" w:rsidR="008416BC" w:rsidRPr="00EA6C99" w:rsidRDefault="008416BC" w:rsidP="00B54752">
      <w:pPr>
        <w:pStyle w:val="BodyText"/>
        <w:numPr>
          <w:ilvl w:val="0"/>
          <w:numId w:val="37"/>
        </w:numPr>
        <w:jc w:val="both"/>
        <w:rPr>
          <w:rFonts w:ascii="Arial" w:hAnsi="Arial" w:cs="Arial"/>
          <w:lang w:val="sr-Latn-CS"/>
        </w:rPr>
      </w:pPr>
      <w:r w:rsidRPr="00EA6C99">
        <w:rPr>
          <w:rFonts w:ascii="Arial" w:hAnsi="Arial" w:cs="Arial"/>
          <w:lang w:val="sr-Latn-CS"/>
        </w:rPr>
        <w:t>Timski rad: članovi tima moraju biti sposobni da rade u timu.</w:t>
      </w:r>
    </w:p>
    <w:p w14:paraId="01CD7D7F" w14:textId="77777777" w:rsidR="008416BC" w:rsidRPr="00EA6C99" w:rsidRDefault="008416BC" w:rsidP="00B54752">
      <w:pPr>
        <w:pStyle w:val="BodyText"/>
        <w:numPr>
          <w:ilvl w:val="0"/>
          <w:numId w:val="37"/>
        </w:numPr>
        <w:jc w:val="both"/>
        <w:rPr>
          <w:rFonts w:ascii="Arial" w:hAnsi="Arial" w:cs="Arial"/>
          <w:lang w:val="sr-Latn-CS"/>
        </w:rPr>
      </w:pPr>
      <w:r w:rsidRPr="00EA6C99">
        <w:rPr>
          <w:rFonts w:ascii="Arial" w:hAnsi="Arial" w:cs="Arial"/>
          <w:lang w:val="sr-Latn-CS"/>
        </w:rPr>
        <w:t xml:space="preserve">Kreativnost: tim mora da bude u stanju da generiše nove ideje </w:t>
      </w:r>
    </w:p>
    <w:p w14:paraId="43542895" w14:textId="77777777" w:rsidR="008416BC" w:rsidRPr="00EA6C99" w:rsidRDefault="005F674A" w:rsidP="00B54752">
      <w:pPr>
        <w:pStyle w:val="BodyText"/>
        <w:numPr>
          <w:ilvl w:val="0"/>
          <w:numId w:val="37"/>
        </w:numPr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Prilagođ</w:t>
      </w:r>
      <w:r w:rsidR="008416BC" w:rsidRPr="00EA6C99">
        <w:rPr>
          <w:rFonts w:ascii="Arial" w:hAnsi="Arial" w:cs="Arial"/>
          <w:lang w:val="sr-Latn-CS"/>
        </w:rPr>
        <w:t>avanje: tim m</w:t>
      </w:r>
      <w:r w:rsidR="003C7CE0">
        <w:rPr>
          <w:rFonts w:ascii="Arial" w:hAnsi="Arial" w:cs="Arial"/>
          <w:lang w:val="sr-Latn-CS"/>
        </w:rPr>
        <w:t>ora da se pri</w:t>
      </w:r>
      <w:r>
        <w:rPr>
          <w:rFonts w:ascii="Arial" w:hAnsi="Arial" w:cs="Arial"/>
          <w:lang w:val="sr-Latn-CS"/>
        </w:rPr>
        <w:t>lagođ</w:t>
      </w:r>
      <w:r w:rsidR="008416BC" w:rsidRPr="00EA6C99">
        <w:rPr>
          <w:rFonts w:ascii="Arial" w:hAnsi="Arial" w:cs="Arial"/>
          <w:lang w:val="sr-Latn-CS"/>
        </w:rPr>
        <w:t>ava raznim promenama u projektu</w:t>
      </w:r>
    </w:p>
    <w:p w14:paraId="0EA5C5DC" w14:textId="77777777" w:rsidR="008416BC" w:rsidRPr="00EA6C99" w:rsidRDefault="008416BC" w:rsidP="00CB73CD">
      <w:pPr>
        <w:pStyle w:val="BodyText"/>
        <w:ind w:left="0"/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 xml:space="preserve">            Znanja i veštine članova tima:</w:t>
      </w:r>
    </w:p>
    <w:p w14:paraId="08A4385B" w14:textId="77777777" w:rsidR="008416BC" w:rsidRPr="00EA6C99" w:rsidRDefault="007B20AC" w:rsidP="00CB73CD">
      <w:pPr>
        <w:pStyle w:val="BodyText"/>
        <w:jc w:val="both"/>
        <w:rPr>
          <w:rFonts w:ascii="Arial" w:hAnsi="Arial" w:cs="Arial"/>
          <w:b/>
          <w:bCs/>
          <w:lang w:val="sr-Latn-CS"/>
        </w:rPr>
      </w:pPr>
      <w:r>
        <w:rPr>
          <w:rFonts w:ascii="Arial" w:hAnsi="Arial" w:cs="Arial"/>
          <w:b/>
          <w:bCs/>
          <w:lang w:val="sr-Latn-CS"/>
        </w:rPr>
        <w:t>An</w:t>
      </w:r>
      <w:r>
        <w:rPr>
          <w:rFonts w:ascii="Arial" w:hAnsi="Arial" w:cs="Arial"/>
          <w:b/>
          <w:bCs/>
          <w:lang w:val="sr-Latn-RS"/>
        </w:rPr>
        <w:t>đ</w:t>
      </w:r>
      <w:r w:rsidR="008416BC" w:rsidRPr="00EA6C99">
        <w:rPr>
          <w:rFonts w:ascii="Arial" w:hAnsi="Arial" w:cs="Arial"/>
          <w:b/>
          <w:bCs/>
          <w:lang w:val="sr-Latn-CS"/>
        </w:rPr>
        <w:t>ela</w:t>
      </w:r>
    </w:p>
    <w:p w14:paraId="1F12ADB6" w14:textId="77777777" w:rsidR="008416BC" w:rsidRPr="00EA6C99" w:rsidRDefault="008416BC" w:rsidP="00CB73CD">
      <w:pPr>
        <w:pStyle w:val="BodyText"/>
        <w:numPr>
          <w:ilvl w:val="0"/>
          <w:numId w:val="34"/>
        </w:numPr>
        <w:jc w:val="both"/>
        <w:rPr>
          <w:rFonts w:ascii="Arial" w:hAnsi="Arial" w:cs="Arial"/>
          <w:lang w:val="sr-Latn-CS"/>
        </w:rPr>
      </w:pPr>
      <w:r w:rsidRPr="00EA6C99">
        <w:rPr>
          <w:rFonts w:ascii="Arial" w:hAnsi="Arial" w:cs="Arial"/>
          <w:lang w:val="sr-Latn-CS"/>
        </w:rPr>
        <w:t>Iskustvo u radu sa bazama</w:t>
      </w:r>
    </w:p>
    <w:p w14:paraId="2A9EF0DE" w14:textId="77777777" w:rsidR="008416BC" w:rsidRPr="00EA6C99" w:rsidRDefault="008416BC" w:rsidP="00CB73CD">
      <w:pPr>
        <w:pStyle w:val="BodyText"/>
        <w:numPr>
          <w:ilvl w:val="0"/>
          <w:numId w:val="34"/>
        </w:numPr>
        <w:jc w:val="both"/>
        <w:rPr>
          <w:rFonts w:ascii="Arial" w:hAnsi="Arial" w:cs="Arial"/>
          <w:lang w:val="sr-Latn-CS"/>
        </w:rPr>
      </w:pPr>
      <w:r w:rsidRPr="00EA6C99">
        <w:rPr>
          <w:rFonts w:ascii="Arial" w:hAnsi="Arial" w:cs="Arial"/>
          <w:lang w:val="sr-Latn-CS"/>
        </w:rPr>
        <w:t>Iskustvo u razvoju Web aplikacija</w:t>
      </w:r>
    </w:p>
    <w:p w14:paraId="2E8B2EA5" w14:textId="77777777" w:rsidR="008416BC" w:rsidRDefault="008416BC" w:rsidP="00CB73CD">
      <w:pPr>
        <w:pStyle w:val="BodyText"/>
        <w:numPr>
          <w:ilvl w:val="0"/>
          <w:numId w:val="34"/>
        </w:numPr>
        <w:jc w:val="both"/>
        <w:rPr>
          <w:rFonts w:ascii="Arial" w:hAnsi="Arial" w:cs="Arial"/>
          <w:lang w:val="sr-Latn-CS"/>
        </w:rPr>
      </w:pPr>
      <w:r w:rsidRPr="00EA6C99">
        <w:rPr>
          <w:rFonts w:ascii="Arial" w:hAnsi="Arial" w:cs="Arial"/>
          <w:lang w:val="sr-Latn-CS"/>
        </w:rPr>
        <w:t>Dobar dizajner</w:t>
      </w:r>
    </w:p>
    <w:p w14:paraId="2C893A0C" w14:textId="77777777" w:rsidR="008416BC" w:rsidRDefault="008416BC" w:rsidP="00CB73CD">
      <w:pPr>
        <w:pStyle w:val="BodyText"/>
        <w:numPr>
          <w:ilvl w:val="0"/>
          <w:numId w:val="34"/>
        </w:numPr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Komunikativna</w:t>
      </w:r>
    </w:p>
    <w:p w14:paraId="2784AA7D" w14:textId="77777777" w:rsidR="008416BC" w:rsidRDefault="008416BC" w:rsidP="00CB73CD">
      <w:pPr>
        <w:pStyle w:val="BodyText"/>
        <w:numPr>
          <w:ilvl w:val="0"/>
          <w:numId w:val="34"/>
        </w:numPr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Fleksibilna</w:t>
      </w:r>
    </w:p>
    <w:p w14:paraId="278D45DE" w14:textId="77777777" w:rsidR="008416BC" w:rsidRPr="0025049B" w:rsidRDefault="008416BC" w:rsidP="00CB73CD">
      <w:pPr>
        <w:pStyle w:val="BodyText"/>
        <w:numPr>
          <w:ilvl w:val="0"/>
          <w:numId w:val="34"/>
        </w:numPr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Timski igrač</w:t>
      </w:r>
    </w:p>
    <w:p w14:paraId="71BE21EC" w14:textId="77777777" w:rsidR="008416BC" w:rsidRPr="00EA6C99" w:rsidRDefault="008416BC" w:rsidP="00CB73CD">
      <w:pPr>
        <w:pStyle w:val="BodyText"/>
        <w:jc w:val="both"/>
        <w:rPr>
          <w:rFonts w:ascii="Arial" w:hAnsi="Arial" w:cs="Arial"/>
          <w:b/>
          <w:bCs/>
          <w:lang w:val="sr-Latn-CS"/>
        </w:rPr>
      </w:pPr>
      <w:r w:rsidRPr="00EA6C99">
        <w:rPr>
          <w:rFonts w:ascii="Arial" w:hAnsi="Arial" w:cs="Arial"/>
          <w:b/>
          <w:bCs/>
          <w:lang w:val="sr-Latn-CS"/>
        </w:rPr>
        <w:t>Anastasija</w:t>
      </w:r>
    </w:p>
    <w:p w14:paraId="2628577E" w14:textId="77777777" w:rsidR="008416BC" w:rsidRPr="00EA6C99" w:rsidRDefault="008416BC" w:rsidP="00CB73CD">
      <w:pPr>
        <w:pStyle w:val="BodyText"/>
        <w:numPr>
          <w:ilvl w:val="0"/>
          <w:numId w:val="35"/>
        </w:numPr>
        <w:jc w:val="both"/>
        <w:rPr>
          <w:rFonts w:ascii="Arial" w:hAnsi="Arial" w:cs="Arial"/>
          <w:lang w:val="sr-Latn-CS"/>
        </w:rPr>
      </w:pPr>
      <w:r w:rsidRPr="00EA6C99">
        <w:rPr>
          <w:rFonts w:ascii="Arial" w:hAnsi="Arial" w:cs="Arial"/>
          <w:lang w:val="sr-Latn-CS"/>
        </w:rPr>
        <w:lastRenderedPageBreak/>
        <w:t>Iskustvo u radu sa bazama</w:t>
      </w:r>
    </w:p>
    <w:p w14:paraId="74B140E1" w14:textId="77777777" w:rsidR="008416BC" w:rsidRPr="00EA6C99" w:rsidRDefault="008416BC" w:rsidP="00CB73CD">
      <w:pPr>
        <w:pStyle w:val="BodyText"/>
        <w:numPr>
          <w:ilvl w:val="0"/>
          <w:numId w:val="35"/>
        </w:numPr>
        <w:jc w:val="both"/>
        <w:rPr>
          <w:rFonts w:ascii="Arial" w:hAnsi="Arial" w:cs="Arial"/>
          <w:lang w:val="sr-Latn-CS"/>
        </w:rPr>
      </w:pPr>
      <w:r w:rsidRPr="00EA6C99">
        <w:rPr>
          <w:rFonts w:ascii="Arial" w:hAnsi="Arial" w:cs="Arial"/>
          <w:lang w:val="sr-Latn-CS"/>
        </w:rPr>
        <w:t>Iskustvo u razvoju Web aplikacija</w:t>
      </w:r>
    </w:p>
    <w:p w14:paraId="4F12FC36" w14:textId="77777777" w:rsidR="008416BC" w:rsidRDefault="008416BC" w:rsidP="00CB73CD">
      <w:pPr>
        <w:pStyle w:val="BodyText"/>
        <w:numPr>
          <w:ilvl w:val="0"/>
          <w:numId w:val="35"/>
        </w:numPr>
        <w:jc w:val="both"/>
        <w:rPr>
          <w:rFonts w:ascii="Arial" w:hAnsi="Arial" w:cs="Arial"/>
          <w:lang w:val="sr-Latn-CS"/>
        </w:rPr>
      </w:pPr>
      <w:r w:rsidRPr="00EA6C99">
        <w:rPr>
          <w:rFonts w:ascii="Arial" w:hAnsi="Arial" w:cs="Arial"/>
          <w:lang w:val="sr-Latn-CS"/>
        </w:rPr>
        <w:t>Iskustvo u Web programiranju</w:t>
      </w:r>
    </w:p>
    <w:p w14:paraId="266282DA" w14:textId="77777777" w:rsidR="008416BC" w:rsidRDefault="008416BC" w:rsidP="00CB73CD">
      <w:pPr>
        <w:pStyle w:val="BodyText"/>
        <w:numPr>
          <w:ilvl w:val="0"/>
          <w:numId w:val="35"/>
        </w:numPr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Komunikativna</w:t>
      </w:r>
    </w:p>
    <w:p w14:paraId="2C42B9DE" w14:textId="77777777" w:rsidR="008416BC" w:rsidRDefault="008416BC" w:rsidP="00CB73CD">
      <w:pPr>
        <w:pStyle w:val="BodyText"/>
        <w:numPr>
          <w:ilvl w:val="0"/>
          <w:numId w:val="35"/>
        </w:numPr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Timski igrač</w:t>
      </w:r>
    </w:p>
    <w:p w14:paraId="16E136DE" w14:textId="77777777" w:rsidR="008416BC" w:rsidRPr="0025049B" w:rsidRDefault="008416BC" w:rsidP="00CB73CD">
      <w:pPr>
        <w:pStyle w:val="BodyText"/>
        <w:numPr>
          <w:ilvl w:val="0"/>
          <w:numId w:val="35"/>
        </w:numPr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Kreativna</w:t>
      </w:r>
    </w:p>
    <w:p w14:paraId="5902A57C" w14:textId="77777777" w:rsidR="008416BC" w:rsidRPr="00EA6C99" w:rsidRDefault="008416BC" w:rsidP="00CB73CD">
      <w:pPr>
        <w:pStyle w:val="BodyText"/>
        <w:ind w:left="0"/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 xml:space="preserve">            </w:t>
      </w:r>
      <w:r w:rsidRPr="00EA6C99">
        <w:rPr>
          <w:rFonts w:ascii="Arial" w:hAnsi="Arial" w:cs="Arial"/>
          <w:lang w:val="sr-Latn-CS"/>
        </w:rPr>
        <w:t>Mogući rizici za uspešnu realizaciju projekta mogu biti:</w:t>
      </w:r>
    </w:p>
    <w:p w14:paraId="559360C9" w14:textId="77777777" w:rsidR="008416BC" w:rsidRPr="00EA6C99" w:rsidRDefault="008416BC" w:rsidP="00CB73CD">
      <w:pPr>
        <w:pStyle w:val="BodyText"/>
        <w:numPr>
          <w:ilvl w:val="0"/>
          <w:numId w:val="36"/>
        </w:numPr>
        <w:jc w:val="both"/>
        <w:rPr>
          <w:rFonts w:ascii="Arial" w:hAnsi="Arial" w:cs="Arial"/>
          <w:lang w:val="sr-Latn-CS"/>
        </w:rPr>
      </w:pPr>
      <w:r w:rsidRPr="00EA6C99">
        <w:rPr>
          <w:rFonts w:ascii="Arial" w:hAnsi="Arial" w:cs="Arial"/>
          <w:lang w:val="sr-Latn-CS"/>
        </w:rPr>
        <w:t>Cilj projekta nije dobro definisan</w:t>
      </w:r>
      <w:r w:rsidR="00A908A8">
        <w:rPr>
          <w:rFonts w:ascii="Arial" w:hAnsi="Arial" w:cs="Arial"/>
          <w:lang w:val="sr-Latn-CS"/>
        </w:rPr>
        <w:t xml:space="preserve"> - </w:t>
      </w:r>
      <w:r w:rsidRPr="00EA6C99">
        <w:rPr>
          <w:rFonts w:ascii="Arial" w:hAnsi="Arial" w:cs="Arial"/>
          <w:lang w:val="sr-Latn-CS"/>
        </w:rPr>
        <w:t>ako nisu jasno definisani ciljevi projekta i očekivanja, može doći do poteškoća u donošenju odluka vezane za projekat.</w:t>
      </w:r>
    </w:p>
    <w:p w14:paraId="11F4D797" w14:textId="77777777" w:rsidR="008416BC" w:rsidRPr="00EA6C99" w:rsidRDefault="008416BC" w:rsidP="00CB73CD">
      <w:pPr>
        <w:pStyle w:val="BodyText"/>
        <w:numPr>
          <w:ilvl w:val="0"/>
          <w:numId w:val="36"/>
        </w:numPr>
        <w:jc w:val="both"/>
        <w:rPr>
          <w:rFonts w:ascii="Arial" w:hAnsi="Arial" w:cs="Arial"/>
          <w:lang w:val="sr-Latn-CS"/>
        </w:rPr>
      </w:pPr>
      <w:r w:rsidRPr="00EA6C99">
        <w:rPr>
          <w:rFonts w:ascii="Arial" w:hAnsi="Arial" w:cs="Arial"/>
          <w:lang w:val="sr-Latn-CS"/>
        </w:rPr>
        <w:t>Loša komunikacija</w:t>
      </w:r>
      <w:r w:rsidR="00A908A8">
        <w:rPr>
          <w:rFonts w:ascii="Arial" w:hAnsi="Arial" w:cs="Arial"/>
          <w:lang w:val="sr-Latn-CS"/>
        </w:rPr>
        <w:t xml:space="preserve"> </w:t>
      </w:r>
      <w:r w:rsidRPr="00EA6C99">
        <w:rPr>
          <w:rFonts w:ascii="Arial" w:hAnsi="Arial" w:cs="Arial"/>
          <w:lang w:val="sr-Latn-CS"/>
        </w:rPr>
        <w:t>-</w:t>
      </w:r>
      <w:r w:rsidR="00A908A8">
        <w:rPr>
          <w:rFonts w:ascii="Arial" w:hAnsi="Arial" w:cs="Arial"/>
          <w:lang w:val="sr-Latn-CS"/>
        </w:rPr>
        <w:t xml:space="preserve"> </w:t>
      </w:r>
      <w:r w:rsidRPr="00EA6C99">
        <w:rPr>
          <w:rFonts w:ascii="Arial" w:hAnsi="Arial" w:cs="Arial"/>
          <w:lang w:val="sr-Latn-CS"/>
        </w:rPr>
        <w:t>može dovesti do nesporazuma, propusta u rešavanju problema, kao i neadekvatnog rešenja problema.</w:t>
      </w:r>
    </w:p>
    <w:p w14:paraId="78FF63CA" w14:textId="77777777" w:rsidR="008416BC" w:rsidRPr="00EA6C99" w:rsidRDefault="008416BC" w:rsidP="00CB73CD">
      <w:pPr>
        <w:pStyle w:val="BodyText"/>
        <w:numPr>
          <w:ilvl w:val="0"/>
          <w:numId w:val="36"/>
        </w:numPr>
        <w:jc w:val="both"/>
        <w:rPr>
          <w:rFonts w:ascii="Arial" w:hAnsi="Arial" w:cs="Arial"/>
          <w:lang w:val="sr-Latn-CS"/>
        </w:rPr>
      </w:pPr>
      <w:r w:rsidRPr="00EA6C99">
        <w:rPr>
          <w:rFonts w:ascii="Arial" w:hAnsi="Arial" w:cs="Arial"/>
          <w:lang w:val="sr-Latn-CS"/>
        </w:rPr>
        <w:t>N</w:t>
      </w:r>
      <w:r w:rsidR="001D58D3">
        <w:rPr>
          <w:rFonts w:ascii="Arial" w:hAnsi="Arial" w:cs="Arial"/>
          <w:lang w:val="sr-Latn-CS"/>
        </w:rPr>
        <w:t>epredviđ</w:t>
      </w:r>
      <w:r w:rsidRPr="00EA6C99">
        <w:rPr>
          <w:rFonts w:ascii="Arial" w:hAnsi="Arial" w:cs="Arial"/>
          <w:lang w:val="sr-Latn-CS"/>
        </w:rPr>
        <w:t>eni problemi</w:t>
      </w:r>
      <w:r w:rsidR="00EA1A94">
        <w:rPr>
          <w:rFonts w:ascii="Arial" w:hAnsi="Arial" w:cs="Arial"/>
          <w:lang w:val="sr-Latn-CS"/>
        </w:rPr>
        <w:t xml:space="preserve"> </w:t>
      </w:r>
      <w:r w:rsidRPr="00EA6C99">
        <w:rPr>
          <w:rFonts w:ascii="Arial" w:hAnsi="Arial" w:cs="Arial"/>
          <w:lang w:val="sr-Latn-CS"/>
        </w:rPr>
        <w:t>-</w:t>
      </w:r>
      <w:r w:rsidR="00EA1A94">
        <w:rPr>
          <w:rFonts w:ascii="Arial" w:hAnsi="Arial" w:cs="Arial"/>
          <w:lang w:val="sr-Latn-CS"/>
        </w:rPr>
        <w:t xml:space="preserve"> </w:t>
      </w:r>
      <w:r w:rsidRPr="00EA6C99">
        <w:rPr>
          <w:rFonts w:ascii="Arial" w:hAnsi="Arial" w:cs="Arial"/>
          <w:lang w:val="sr-Latn-CS"/>
        </w:rPr>
        <w:t xml:space="preserve">tehničke poteškoće. </w:t>
      </w:r>
    </w:p>
    <w:p w14:paraId="78A43577" w14:textId="77777777" w:rsidR="005A054F" w:rsidRPr="006F61C6" w:rsidRDefault="00835400" w:rsidP="005A054F">
      <w:pPr>
        <w:pStyle w:val="Heading1"/>
        <w:rPr>
          <w:lang w:val="sr-Latn-CS"/>
        </w:rPr>
      </w:pPr>
      <w:r>
        <w:rPr>
          <w:lang w:val="sr-Latn-CS"/>
        </w:rPr>
        <w:t>Cilj i motivacija tima</w:t>
      </w:r>
      <w:bookmarkEnd w:id="5"/>
    </w:p>
    <w:p w14:paraId="4EA40473" w14:textId="77777777" w:rsidR="00AF085D" w:rsidRPr="008A4229" w:rsidRDefault="00A16089" w:rsidP="00CB73CD">
      <w:pPr>
        <w:pStyle w:val="BodyText"/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Ciljevi tima:</w:t>
      </w:r>
    </w:p>
    <w:p w14:paraId="054B911D" w14:textId="77777777" w:rsidR="00BB452A" w:rsidRPr="008A4229" w:rsidRDefault="00AF085D" w:rsidP="00CB73CD">
      <w:pPr>
        <w:pStyle w:val="BodyText"/>
        <w:numPr>
          <w:ilvl w:val="0"/>
          <w:numId w:val="20"/>
        </w:numPr>
        <w:jc w:val="both"/>
        <w:rPr>
          <w:rFonts w:ascii="Arial" w:hAnsi="Arial" w:cs="Arial"/>
          <w:lang w:val="sr-Latn-CS"/>
        </w:rPr>
      </w:pPr>
      <w:r w:rsidRPr="008A4229">
        <w:rPr>
          <w:rFonts w:ascii="Arial" w:hAnsi="Arial" w:cs="Arial"/>
          <w:lang w:val="sr-Latn-CS"/>
        </w:rPr>
        <w:t xml:space="preserve">Sticanje </w:t>
      </w:r>
      <w:r w:rsidR="008A6B09" w:rsidRPr="008A4229">
        <w:rPr>
          <w:rFonts w:ascii="Arial" w:hAnsi="Arial" w:cs="Arial"/>
          <w:lang w:val="sr-Latn-CS"/>
        </w:rPr>
        <w:t xml:space="preserve">novih veština i </w:t>
      </w:r>
      <w:r w:rsidRPr="008A4229">
        <w:rPr>
          <w:rFonts w:ascii="Arial" w:hAnsi="Arial" w:cs="Arial"/>
          <w:lang w:val="sr-Latn-CS"/>
        </w:rPr>
        <w:t xml:space="preserve">znanja </w:t>
      </w:r>
      <w:r w:rsidR="001434DD" w:rsidRPr="008A4229">
        <w:rPr>
          <w:rFonts w:ascii="Arial" w:hAnsi="Arial" w:cs="Arial"/>
          <w:lang w:val="sr-Latn-CS"/>
        </w:rPr>
        <w:t>iz</w:t>
      </w:r>
      <w:r w:rsidR="00DB68A1" w:rsidRPr="008A4229">
        <w:rPr>
          <w:rFonts w:ascii="Arial" w:hAnsi="Arial" w:cs="Arial"/>
          <w:lang w:val="sr-Latn-CS"/>
        </w:rPr>
        <w:t xml:space="preserve"> softwerskog inženjerstva</w:t>
      </w:r>
    </w:p>
    <w:p w14:paraId="3F0AB723" w14:textId="77777777" w:rsidR="00AE2EFB" w:rsidRPr="008A4229" w:rsidRDefault="00AE2EFB" w:rsidP="00CB73CD">
      <w:pPr>
        <w:pStyle w:val="BodyText"/>
        <w:numPr>
          <w:ilvl w:val="0"/>
          <w:numId w:val="20"/>
        </w:numPr>
        <w:jc w:val="both"/>
        <w:rPr>
          <w:rFonts w:ascii="Arial" w:hAnsi="Arial" w:cs="Arial"/>
          <w:lang w:val="sr-Latn-CS"/>
        </w:rPr>
      </w:pPr>
      <w:r w:rsidRPr="008A4229">
        <w:rPr>
          <w:rFonts w:ascii="Arial" w:hAnsi="Arial" w:cs="Arial"/>
          <w:lang w:val="sr-Latn-CS"/>
        </w:rPr>
        <w:t>Korišćenje novih tehnologija</w:t>
      </w:r>
    </w:p>
    <w:p w14:paraId="19209CFF" w14:textId="77777777" w:rsidR="00B22F3E" w:rsidRPr="008A4229" w:rsidRDefault="00B22F3E" w:rsidP="00CB73CD">
      <w:pPr>
        <w:pStyle w:val="BodyText"/>
        <w:numPr>
          <w:ilvl w:val="0"/>
          <w:numId w:val="20"/>
        </w:numPr>
        <w:jc w:val="both"/>
        <w:rPr>
          <w:rFonts w:ascii="Arial" w:hAnsi="Arial" w:cs="Arial"/>
          <w:lang w:val="sr-Latn-CS"/>
        </w:rPr>
      </w:pPr>
      <w:r w:rsidRPr="008A4229">
        <w:rPr>
          <w:rFonts w:ascii="Arial" w:hAnsi="Arial" w:cs="Arial"/>
          <w:lang w:val="sr-Latn-CS"/>
        </w:rPr>
        <w:t>Usavršavanje razvoja web aplikacija</w:t>
      </w:r>
    </w:p>
    <w:p w14:paraId="1333AFF7" w14:textId="77777777" w:rsidR="00AF085D" w:rsidRPr="008A4229" w:rsidRDefault="00AF085D" w:rsidP="00CB73CD">
      <w:pPr>
        <w:pStyle w:val="BodyText"/>
        <w:numPr>
          <w:ilvl w:val="0"/>
          <w:numId w:val="20"/>
        </w:numPr>
        <w:jc w:val="both"/>
        <w:rPr>
          <w:rFonts w:ascii="Arial" w:hAnsi="Arial" w:cs="Arial"/>
          <w:lang w:val="sr-Latn-CS"/>
        </w:rPr>
      </w:pPr>
      <w:r w:rsidRPr="008A4229">
        <w:rPr>
          <w:rFonts w:ascii="Arial" w:hAnsi="Arial" w:cs="Arial"/>
          <w:lang w:val="sr-Latn-CS"/>
        </w:rPr>
        <w:t xml:space="preserve">Uspešno realizovana </w:t>
      </w:r>
      <w:r w:rsidR="00F879A5" w:rsidRPr="008A4229">
        <w:rPr>
          <w:rFonts w:ascii="Arial" w:hAnsi="Arial" w:cs="Arial"/>
          <w:lang w:val="sr-Latn-CS"/>
        </w:rPr>
        <w:t>aplikacija</w:t>
      </w:r>
    </w:p>
    <w:p w14:paraId="40F25B97" w14:textId="77777777" w:rsidR="00F879A5" w:rsidRPr="008A4229" w:rsidRDefault="00F879A5" w:rsidP="00CB73CD">
      <w:pPr>
        <w:pStyle w:val="BodyText"/>
        <w:numPr>
          <w:ilvl w:val="0"/>
          <w:numId w:val="20"/>
        </w:numPr>
        <w:jc w:val="both"/>
        <w:rPr>
          <w:rFonts w:ascii="Arial" w:hAnsi="Arial" w:cs="Arial"/>
          <w:lang w:val="sr-Latn-CS"/>
        </w:rPr>
      </w:pPr>
      <w:r w:rsidRPr="008A4229">
        <w:rPr>
          <w:rFonts w:ascii="Arial" w:hAnsi="Arial" w:cs="Arial"/>
          <w:lang w:val="sr-Latn-CS"/>
        </w:rPr>
        <w:t>Kompletna aplikacija, bez odbacivanja bilo kakvih delova</w:t>
      </w:r>
    </w:p>
    <w:p w14:paraId="2CB086EC" w14:textId="77777777" w:rsidR="001D10FD" w:rsidRPr="008A4229" w:rsidRDefault="001D10FD" w:rsidP="00CB73CD">
      <w:pPr>
        <w:pStyle w:val="BodyText"/>
        <w:numPr>
          <w:ilvl w:val="0"/>
          <w:numId w:val="20"/>
        </w:numPr>
        <w:jc w:val="both"/>
        <w:rPr>
          <w:rFonts w:ascii="Arial" w:hAnsi="Arial" w:cs="Arial"/>
          <w:lang w:val="sr-Latn-CS"/>
        </w:rPr>
      </w:pPr>
      <w:r w:rsidRPr="008A4229">
        <w:rPr>
          <w:rFonts w:ascii="Arial" w:hAnsi="Arial" w:cs="Arial"/>
          <w:lang w:val="sr-Latn-CS"/>
        </w:rPr>
        <w:t>Završiti aplikaciju u traženom roku</w:t>
      </w:r>
    </w:p>
    <w:p w14:paraId="0B34E820" w14:textId="77777777" w:rsidR="00AD7C33" w:rsidRPr="008A4229" w:rsidRDefault="006033AF" w:rsidP="00CB73CD">
      <w:pPr>
        <w:pStyle w:val="BodyText"/>
        <w:numPr>
          <w:ilvl w:val="0"/>
          <w:numId w:val="20"/>
        </w:numPr>
        <w:jc w:val="both"/>
        <w:rPr>
          <w:rFonts w:ascii="Arial" w:hAnsi="Arial" w:cs="Arial"/>
          <w:lang w:val="sr-Latn-CS"/>
        </w:rPr>
      </w:pPr>
      <w:r w:rsidRPr="008A4229">
        <w:rPr>
          <w:rFonts w:ascii="Arial" w:hAnsi="Arial" w:cs="Arial"/>
          <w:lang w:val="sr-Latn-CS"/>
        </w:rPr>
        <w:t>R</w:t>
      </w:r>
      <w:r w:rsidR="00664FB2" w:rsidRPr="008A4229">
        <w:rPr>
          <w:rFonts w:ascii="Arial" w:hAnsi="Arial" w:cs="Arial"/>
          <w:lang w:val="sr-Latn-CS"/>
        </w:rPr>
        <w:t>azvijanje timskog rada</w:t>
      </w:r>
      <w:r w:rsidR="00B327A9" w:rsidRPr="008A4229">
        <w:rPr>
          <w:rFonts w:ascii="Arial" w:hAnsi="Arial" w:cs="Arial"/>
          <w:lang w:val="sr-Latn-CS"/>
        </w:rPr>
        <w:t xml:space="preserve"> i u</w:t>
      </w:r>
      <w:r w:rsidR="00F879A5" w:rsidRPr="008A4229">
        <w:rPr>
          <w:rFonts w:ascii="Arial" w:hAnsi="Arial" w:cs="Arial"/>
          <w:lang w:val="sr-Latn-CS"/>
        </w:rPr>
        <w:t>savršavanje svakog vida komunikacije u timu</w:t>
      </w:r>
    </w:p>
    <w:p w14:paraId="07B9C5AE" w14:textId="77777777" w:rsidR="004E3B0F" w:rsidRPr="008A4229" w:rsidRDefault="004E3B0F" w:rsidP="00CB73CD">
      <w:pPr>
        <w:pStyle w:val="BodyText"/>
        <w:jc w:val="both"/>
        <w:rPr>
          <w:rFonts w:ascii="Arial" w:hAnsi="Arial" w:cs="Arial"/>
          <w:lang w:val="sr-Latn-CS"/>
        </w:rPr>
      </w:pPr>
      <w:r w:rsidRPr="008A4229">
        <w:rPr>
          <w:rFonts w:ascii="Arial" w:hAnsi="Arial" w:cs="Arial"/>
          <w:lang w:val="sr-Latn-CS"/>
        </w:rPr>
        <w:t>Ciljevi članova tima:</w:t>
      </w:r>
    </w:p>
    <w:p w14:paraId="7CE16492" w14:textId="77777777" w:rsidR="004E3B0F" w:rsidRPr="008A4229" w:rsidRDefault="004E3B0F" w:rsidP="00CB73CD">
      <w:pPr>
        <w:pStyle w:val="BodyText"/>
        <w:numPr>
          <w:ilvl w:val="0"/>
          <w:numId w:val="26"/>
        </w:numPr>
        <w:jc w:val="both"/>
        <w:rPr>
          <w:rFonts w:ascii="Arial" w:hAnsi="Arial" w:cs="Arial"/>
          <w:lang w:val="sr-Latn-CS"/>
        </w:rPr>
      </w:pPr>
      <w:r w:rsidRPr="008A4229">
        <w:rPr>
          <w:rFonts w:ascii="Arial" w:hAnsi="Arial" w:cs="Arial"/>
          <w:lang w:val="sr-Latn-CS"/>
        </w:rPr>
        <w:t>Anđela Stojanović</w:t>
      </w:r>
    </w:p>
    <w:p w14:paraId="6DDC365D" w14:textId="77777777" w:rsidR="00664FB2" w:rsidRPr="008A4229" w:rsidRDefault="00664FB2" w:rsidP="00CB73CD">
      <w:pPr>
        <w:pStyle w:val="BodyText"/>
        <w:numPr>
          <w:ilvl w:val="0"/>
          <w:numId w:val="28"/>
        </w:numPr>
        <w:jc w:val="both"/>
        <w:rPr>
          <w:rFonts w:ascii="Arial" w:hAnsi="Arial" w:cs="Arial"/>
          <w:lang w:val="sr-Latn-CS"/>
        </w:rPr>
      </w:pPr>
      <w:r w:rsidRPr="008A4229">
        <w:rPr>
          <w:rFonts w:ascii="Arial" w:hAnsi="Arial" w:cs="Arial"/>
          <w:lang w:val="sr-Latn-CS"/>
        </w:rPr>
        <w:t>Sticanje novih veština i znanja iz softwerskog inženjerstva</w:t>
      </w:r>
    </w:p>
    <w:p w14:paraId="341E7B68" w14:textId="77777777" w:rsidR="00664FB2" w:rsidRPr="008A4229" w:rsidRDefault="00664FB2" w:rsidP="00CB73CD">
      <w:pPr>
        <w:pStyle w:val="BodyText"/>
        <w:numPr>
          <w:ilvl w:val="0"/>
          <w:numId w:val="28"/>
        </w:numPr>
        <w:jc w:val="both"/>
        <w:rPr>
          <w:rFonts w:ascii="Arial" w:hAnsi="Arial" w:cs="Arial"/>
          <w:lang w:val="sr-Latn-CS"/>
        </w:rPr>
      </w:pPr>
      <w:r w:rsidRPr="008A4229">
        <w:rPr>
          <w:rFonts w:ascii="Arial" w:hAnsi="Arial" w:cs="Arial"/>
          <w:lang w:val="sr-Latn-CS"/>
        </w:rPr>
        <w:t>Usavršavanje razvoja web aplikacija</w:t>
      </w:r>
    </w:p>
    <w:p w14:paraId="107114BC" w14:textId="77777777" w:rsidR="00664FB2" w:rsidRPr="008A4229" w:rsidRDefault="00664FB2" w:rsidP="00CB73CD">
      <w:pPr>
        <w:pStyle w:val="BodyText"/>
        <w:numPr>
          <w:ilvl w:val="0"/>
          <w:numId w:val="28"/>
        </w:numPr>
        <w:jc w:val="both"/>
        <w:rPr>
          <w:rFonts w:ascii="Arial" w:hAnsi="Arial" w:cs="Arial"/>
          <w:lang w:val="sr-Latn-CS"/>
        </w:rPr>
      </w:pPr>
      <w:r w:rsidRPr="008A4229">
        <w:rPr>
          <w:rFonts w:ascii="Arial" w:hAnsi="Arial" w:cs="Arial"/>
          <w:lang w:val="sr-Latn-CS"/>
        </w:rPr>
        <w:t>Kompletna aplikacija, bez odbacivanja bilo kakvih delova</w:t>
      </w:r>
    </w:p>
    <w:p w14:paraId="5D351C81" w14:textId="77777777" w:rsidR="002F033F" w:rsidRPr="008A4229" w:rsidRDefault="002F033F" w:rsidP="00CB73CD">
      <w:pPr>
        <w:pStyle w:val="BodyText"/>
        <w:numPr>
          <w:ilvl w:val="0"/>
          <w:numId w:val="28"/>
        </w:numPr>
        <w:jc w:val="both"/>
        <w:rPr>
          <w:rFonts w:ascii="Arial" w:hAnsi="Arial" w:cs="Arial"/>
          <w:lang w:val="sr-Latn-CS"/>
        </w:rPr>
      </w:pPr>
      <w:r w:rsidRPr="008A4229">
        <w:rPr>
          <w:rFonts w:ascii="Arial" w:hAnsi="Arial" w:cs="Arial"/>
          <w:lang w:val="sr-Latn-CS"/>
        </w:rPr>
        <w:t>Završiti aplikaciju u traženom roku</w:t>
      </w:r>
    </w:p>
    <w:p w14:paraId="59936125" w14:textId="77777777" w:rsidR="004E3B0F" w:rsidRPr="008A4229" w:rsidRDefault="00664FB2" w:rsidP="00CB73CD">
      <w:pPr>
        <w:pStyle w:val="BodyText"/>
        <w:numPr>
          <w:ilvl w:val="0"/>
          <w:numId w:val="26"/>
        </w:numPr>
        <w:jc w:val="both"/>
        <w:rPr>
          <w:rFonts w:ascii="Arial" w:hAnsi="Arial" w:cs="Arial"/>
          <w:lang w:val="sr-Latn-CS"/>
        </w:rPr>
      </w:pPr>
      <w:r w:rsidRPr="008A4229">
        <w:rPr>
          <w:rFonts w:ascii="Arial" w:hAnsi="Arial" w:cs="Arial"/>
          <w:lang w:val="sr-Latn-CS"/>
        </w:rPr>
        <w:t>Anastasija Trajković</w:t>
      </w:r>
    </w:p>
    <w:p w14:paraId="0602B1F2" w14:textId="77777777" w:rsidR="00A17821" w:rsidRPr="008A4229" w:rsidRDefault="00664FB2" w:rsidP="00CB73CD">
      <w:pPr>
        <w:pStyle w:val="BodyText"/>
        <w:numPr>
          <w:ilvl w:val="0"/>
          <w:numId w:val="29"/>
        </w:numPr>
        <w:jc w:val="both"/>
        <w:rPr>
          <w:rFonts w:ascii="Arial" w:hAnsi="Arial" w:cs="Arial"/>
          <w:lang w:val="sr-Latn-CS"/>
        </w:rPr>
      </w:pPr>
      <w:r w:rsidRPr="008A4229">
        <w:rPr>
          <w:rFonts w:ascii="Arial" w:hAnsi="Arial" w:cs="Arial"/>
          <w:lang w:val="sr-Latn-CS"/>
        </w:rPr>
        <w:t>Sticanje novih veština i znanja iz softwerskog inženjerstva</w:t>
      </w:r>
    </w:p>
    <w:p w14:paraId="30713ACD" w14:textId="77777777" w:rsidR="00A17821" w:rsidRPr="008A4229" w:rsidRDefault="00664FB2" w:rsidP="00CB73CD">
      <w:pPr>
        <w:pStyle w:val="BodyText"/>
        <w:numPr>
          <w:ilvl w:val="0"/>
          <w:numId w:val="29"/>
        </w:numPr>
        <w:jc w:val="both"/>
        <w:rPr>
          <w:rFonts w:ascii="Arial" w:hAnsi="Arial" w:cs="Arial"/>
          <w:lang w:val="sr-Latn-CS"/>
        </w:rPr>
      </w:pPr>
      <w:r w:rsidRPr="008A4229">
        <w:rPr>
          <w:rFonts w:ascii="Arial" w:hAnsi="Arial" w:cs="Arial"/>
          <w:lang w:val="sr-Latn-CS"/>
        </w:rPr>
        <w:t>Korišćenje novih tehnologija</w:t>
      </w:r>
    </w:p>
    <w:p w14:paraId="02E9928F" w14:textId="77777777" w:rsidR="00715F42" w:rsidRPr="008A4229" w:rsidRDefault="00664FB2" w:rsidP="00CB73CD">
      <w:pPr>
        <w:pStyle w:val="BodyText"/>
        <w:numPr>
          <w:ilvl w:val="0"/>
          <w:numId w:val="29"/>
        </w:numPr>
        <w:jc w:val="both"/>
        <w:rPr>
          <w:rFonts w:ascii="Arial" w:hAnsi="Arial" w:cs="Arial"/>
          <w:lang w:val="sr-Latn-CS"/>
        </w:rPr>
      </w:pPr>
      <w:r w:rsidRPr="008A4229">
        <w:rPr>
          <w:rFonts w:ascii="Arial" w:hAnsi="Arial" w:cs="Arial"/>
          <w:lang w:val="sr-Latn-CS"/>
        </w:rPr>
        <w:t xml:space="preserve">Uspešno realizovana </w:t>
      </w:r>
      <w:r w:rsidR="00A17821" w:rsidRPr="008A4229">
        <w:rPr>
          <w:rFonts w:ascii="Arial" w:hAnsi="Arial" w:cs="Arial"/>
          <w:lang w:val="sr-Latn-CS"/>
        </w:rPr>
        <w:t>aplikacija</w:t>
      </w:r>
    </w:p>
    <w:p w14:paraId="55A82162" w14:textId="77777777" w:rsidR="00664FB2" w:rsidRPr="008A4229" w:rsidRDefault="00664FB2" w:rsidP="00CB73CD">
      <w:pPr>
        <w:pStyle w:val="BodyText"/>
        <w:numPr>
          <w:ilvl w:val="0"/>
          <w:numId w:val="29"/>
        </w:numPr>
        <w:jc w:val="both"/>
        <w:rPr>
          <w:rFonts w:ascii="Arial" w:hAnsi="Arial" w:cs="Arial"/>
          <w:lang w:val="sr-Latn-CS"/>
        </w:rPr>
      </w:pPr>
      <w:r w:rsidRPr="008A4229">
        <w:rPr>
          <w:rFonts w:ascii="Arial" w:hAnsi="Arial" w:cs="Arial"/>
          <w:lang w:val="sr-Latn-CS"/>
        </w:rPr>
        <w:t xml:space="preserve">Razvijanje timskog rada </w:t>
      </w:r>
      <w:r w:rsidR="00715F42" w:rsidRPr="008A4229">
        <w:rPr>
          <w:rFonts w:ascii="Arial" w:hAnsi="Arial" w:cs="Arial"/>
          <w:lang w:val="sr-Latn-CS"/>
        </w:rPr>
        <w:t>i usavršavanje svakog vida komunikacije u timu</w:t>
      </w:r>
    </w:p>
    <w:p w14:paraId="2E15979A" w14:textId="77777777" w:rsidR="00F00EDA" w:rsidRPr="008A4229" w:rsidRDefault="00F00EDA" w:rsidP="00CB73CD">
      <w:pPr>
        <w:pStyle w:val="BodyText"/>
        <w:jc w:val="both"/>
        <w:rPr>
          <w:rFonts w:ascii="Arial" w:hAnsi="Arial" w:cs="Arial"/>
          <w:lang w:val="sr-Latn-CS"/>
        </w:rPr>
      </w:pPr>
      <w:r w:rsidRPr="008A4229">
        <w:rPr>
          <w:rFonts w:ascii="Arial" w:hAnsi="Arial" w:cs="Arial"/>
          <w:lang w:val="sr-Latn-CS"/>
        </w:rPr>
        <w:t>Osobine članova tima (tip ličnosti) :</w:t>
      </w:r>
    </w:p>
    <w:p w14:paraId="0D65C81D" w14:textId="77777777" w:rsidR="00F00EDA" w:rsidRPr="008A4229" w:rsidRDefault="00024922" w:rsidP="00CB73CD">
      <w:pPr>
        <w:pStyle w:val="BodyText"/>
        <w:numPr>
          <w:ilvl w:val="0"/>
          <w:numId w:val="30"/>
        </w:numPr>
        <w:jc w:val="both"/>
        <w:rPr>
          <w:rFonts w:ascii="Arial" w:hAnsi="Arial" w:cs="Arial"/>
          <w:lang w:val="sr-Latn-CS"/>
        </w:rPr>
      </w:pPr>
      <w:r w:rsidRPr="008A4229">
        <w:rPr>
          <w:rFonts w:ascii="Arial" w:hAnsi="Arial" w:cs="Arial"/>
          <w:lang w:val="sr-Latn-CS"/>
        </w:rPr>
        <w:t>Anđela Stojanović</w:t>
      </w:r>
    </w:p>
    <w:p w14:paraId="14BAB9DC" w14:textId="77777777" w:rsidR="00024922" w:rsidRPr="008A4229" w:rsidRDefault="00024922" w:rsidP="00CB73CD">
      <w:pPr>
        <w:pStyle w:val="BodyText"/>
        <w:numPr>
          <w:ilvl w:val="0"/>
          <w:numId w:val="31"/>
        </w:numPr>
        <w:jc w:val="both"/>
        <w:rPr>
          <w:rFonts w:ascii="Arial" w:hAnsi="Arial" w:cs="Arial"/>
          <w:lang w:val="sr-Latn-CS"/>
        </w:rPr>
      </w:pPr>
      <w:r w:rsidRPr="008A4229">
        <w:rPr>
          <w:rFonts w:ascii="Arial" w:hAnsi="Arial" w:cs="Arial"/>
          <w:lang w:val="sr-Latn-CS"/>
        </w:rPr>
        <w:t>Ličnost koja se sama motiviše</w:t>
      </w:r>
    </w:p>
    <w:p w14:paraId="5A78DEAC" w14:textId="77777777" w:rsidR="00024922" w:rsidRPr="008A4229" w:rsidRDefault="00024922" w:rsidP="00CB73CD">
      <w:pPr>
        <w:pStyle w:val="BodyText"/>
        <w:numPr>
          <w:ilvl w:val="0"/>
          <w:numId w:val="30"/>
        </w:numPr>
        <w:jc w:val="both"/>
        <w:rPr>
          <w:rFonts w:ascii="Arial" w:hAnsi="Arial" w:cs="Arial"/>
          <w:lang w:val="sr-Latn-CS"/>
        </w:rPr>
      </w:pPr>
      <w:r w:rsidRPr="008A4229">
        <w:rPr>
          <w:rFonts w:ascii="Arial" w:hAnsi="Arial" w:cs="Arial"/>
          <w:lang w:val="sr-Latn-CS"/>
        </w:rPr>
        <w:lastRenderedPageBreak/>
        <w:t>Anastasija Trajković</w:t>
      </w:r>
    </w:p>
    <w:p w14:paraId="6A035DB3" w14:textId="77777777" w:rsidR="00024922" w:rsidRPr="008A4229" w:rsidRDefault="00024922" w:rsidP="00CB73CD">
      <w:pPr>
        <w:pStyle w:val="BodyText"/>
        <w:numPr>
          <w:ilvl w:val="0"/>
          <w:numId w:val="31"/>
        </w:numPr>
        <w:jc w:val="both"/>
        <w:rPr>
          <w:rFonts w:ascii="Arial" w:hAnsi="Arial" w:cs="Arial"/>
          <w:lang w:val="sr-Latn-CS"/>
        </w:rPr>
      </w:pPr>
      <w:r w:rsidRPr="008A4229">
        <w:rPr>
          <w:rFonts w:ascii="Arial" w:hAnsi="Arial" w:cs="Arial"/>
          <w:lang w:val="sr-Latn-CS"/>
        </w:rPr>
        <w:t>L</w:t>
      </w:r>
      <w:r w:rsidR="00CF22F7" w:rsidRPr="008A4229">
        <w:rPr>
          <w:rFonts w:ascii="Arial" w:hAnsi="Arial" w:cs="Arial"/>
          <w:lang w:val="sr-Latn-CS"/>
        </w:rPr>
        <w:t>ičnost motivisana zadatkom</w:t>
      </w:r>
    </w:p>
    <w:p w14:paraId="1E2E877A" w14:textId="77777777" w:rsidR="00835400" w:rsidRPr="006F61C6" w:rsidRDefault="00835400" w:rsidP="00835400">
      <w:pPr>
        <w:pStyle w:val="Heading1"/>
        <w:rPr>
          <w:lang w:val="sr-Latn-CS"/>
        </w:rPr>
      </w:pPr>
      <w:bookmarkStart w:id="6" w:name="_Toc507815241"/>
      <w:r>
        <w:rPr>
          <w:lang w:val="sr-Latn-CS"/>
        </w:rPr>
        <w:t>Vođa tima</w:t>
      </w:r>
      <w:bookmarkEnd w:id="6"/>
    </w:p>
    <w:p w14:paraId="7A1018ED" w14:textId="77777777" w:rsidR="00835400" w:rsidRPr="00BA5C43" w:rsidRDefault="00CB448F" w:rsidP="001021BC">
      <w:pPr>
        <w:pStyle w:val="BodyText"/>
        <w:jc w:val="both"/>
        <w:rPr>
          <w:rFonts w:ascii="Arial" w:hAnsi="Arial" w:cs="Arial"/>
          <w:lang w:val="sr-Latn-CS"/>
        </w:rPr>
      </w:pPr>
      <w:r w:rsidRPr="00BA5C43">
        <w:rPr>
          <w:rFonts w:ascii="Arial" w:hAnsi="Arial" w:cs="Arial"/>
          <w:lang w:val="sr-Latn-CS"/>
        </w:rPr>
        <w:t>K</w:t>
      </w:r>
      <w:r w:rsidRPr="00BA5C43">
        <w:rPr>
          <w:rFonts w:ascii="Arial" w:hAnsi="Arial" w:cs="Arial"/>
          <w:lang w:val="sr-Latn-RS"/>
        </w:rPr>
        <w:t>riterijumi</w:t>
      </w:r>
      <w:r w:rsidR="00835400" w:rsidRPr="00BA5C43">
        <w:rPr>
          <w:rFonts w:ascii="Arial" w:hAnsi="Arial" w:cs="Arial"/>
          <w:lang w:val="sr-Latn-RS"/>
        </w:rPr>
        <w:t xml:space="preserve"> za izbor vođe </w:t>
      </w:r>
      <w:r w:rsidR="00835400" w:rsidRPr="00BA5C43">
        <w:rPr>
          <w:rFonts w:ascii="Arial" w:hAnsi="Arial" w:cs="Arial"/>
          <w:lang w:val="sr-Latn-CS"/>
        </w:rPr>
        <w:t>tima</w:t>
      </w:r>
      <w:r w:rsidRPr="00BA5C43">
        <w:rPr>
          <w:rFonts w:ascii="Arial" w:hAnsi="Arial" w:cs="Arial"/>
          <w:lang w:val="sr-Latn-CS"/>
        </w:rPr>
        <w:t xml:space="preserve"> su sledeći:</w:t>
      </w:r>
    </w:p>
    <w:p w14:paraId="5699327C" w14:textId="77777777" w:rsidR="001809FF" w:rsidRPr="00BA5C43" w:rsidRDefault="004B6AF9" w:rsidP="001021BC">
      <w:pPr>
        <w:pStyle w:val="BodyText"/>
        <w:numPr>
          <w:ilvl w:val="0"/>
          <w:numId w:val="17"/>
        </w:numPr>
        <w:jc w:val="both"/>
        <w:rPr>
          <w:rFonts w:ascii="Arial" w:hAnsi="Arial" w:cs="Arial"/>
          <w:lang w:val="sr-Latn-CS"/>
        </w:rPr>
      </w:pPr>
      <w:r w:rsidRPr="00BA5C43">
        <w:rPr>
          <w:rFonts w:ascii="Arial" w:hAnsi="Arial" w:cs="Arial"/>
          <w:lang w:val="sr-Latn-CS"/>
        </w:rPr>
        <w:t>lične karakteristike</w:t>
      </w:r>
    </w:p>
    <w:p w14:paraId="4E329896" w14:textId="77777777" w:rsidR="001809FF" w:rsidRPr="00BA5C43" w:rsidRDefault="004B6AF9" w:rsidP="001021BC">
      <w:pPr>
        <w:pStyle w:val="BodyText"/>
        <w:numPr>
          <w:ilvl w:val="0"/>
          <w:numId w:val="17"/>
        </w:numPr>
        <w:jc w:val="both"/>
        <w:rPr>
          <w:rFonts w:ascii="Arial" w:hAnsi="Arial" w:cs="Arial"/>
          <w:lang w:val="sr-Latn-CS"/>
        </w:rPr>
      </w:pPr>
      <w:r w:rsidRPr="00BA5C43">
        <w:rPr>
          <w:rFonts w:ascii="Arial" w:hAnsi="Arial" w:cs="Arial"/>
          <w:lang w:val="sr-Latn-CS"/>
        </w:rPr>
        <w:t>socijalne</w:t>
      </w:r>
      <w:r w:rsidR="001809FF" w:rsidRPr="00BA5C43">
        <w:rPr>
          <w:rFonts w:ascii="Arial" w:hAnsi="Arial" w:cs="Arial"/>
          <w:lang w:val="sr-Latn-CS"/>
        </w:rPr>
        <w:t xml:space="preserve"> sposobnosti</w:t>
      </w:r>
    </w:p>
    <w:p w14:paraId="06148EA8" w14:textId="77777777" w:rsidR="001809FF" w:rsidRPr="00BA5C43" w:rsidRDefault="004B6AF9" w:rsidP="001021BC">
      <w:pPr>
        <w:pStyle w:val="BodyText"/>
        <w:numPr>
          <w:ilvl w:val="0"/>
          <w:numId w:val="17"/>
        </w:numPr>
        <w:jc w:val="both"/>
        <w:rPr>
          <w:rFonts w:ascii="Arial" w:hAnsi="Arial" w:cs="Arial"/>
          <w:lang w:val="sr-Latn-CS"/>
        </w:rPr>
      </w:pPr>
      <w:r w:rsidRPr="00BA5C43">
        <w:rPr>
          <w:rFonts w:ascii="Arial" w:hAnsi="Arial" w:cs="Arial"/>
          <w:lang w:val="sr-Latn-CS"/>
        </w:rPr>
        <w:t>veštine</w:t>
      </w:r>
      <w:r w:rsidR="001809FF" w:rsidRPr="00BA5C43">
        <w:rPr>
          <w:rFonts w:ascii="Arial" w:hAnsi="Arial" w:cs="Arial"/>
          <w:lang w:val="sr-Latn-CS"/>
        </w:rPr>
        <w:t xml:space="preserve"> upravljanja i komunikacije</w:t>
      </w:r>
    </w:p>
    <w:p w14:paraId="5DB1868A" w14:textId="77777777" w:rsidR="001809FF" w:rsidRPr="00BA5C43" w:rsidRDefault="004B6AF9" w:rsidP="001021BC">
      <w:pPr>
        <w:pStyle w:val="BodyText"/>
        <w:numPr>
          <w:ilvl w:val="0"/>
          <w:numId w:val="17"/>
        </w:numPr>
        <w:jc w:val="both"/>
        <w:rPr>
          <w:rFonts w:ascii="Arial" w:hAnsi="Arial" w:cs="Arial"/>
          <w:lang w:val="sr-Latn-CS"/>
        </w:rPr>
      </w:pPr>
      <w:r w:rsidRPr="00BA5C43">
        <w:rPr>
          <w:rFonts w:ascii="Arial" w:hAnsi="Arial" w:cs="Arial"/>
          <w:lang w:val="sr-Latn-CS"/>
        </w:rPr>
        <w:t>znanje potrebno</w:t>
      </w:r>
      <w:r w:rsidR="001809FF" w:rsidRPr="00BA5C43">
        <w:rPr>
          <w:rFonts w:ascii="Arial" w:hAnsi="Arial" w:cs="Arial"/>
          <w:lang w:val="sr-Latn-CS"/>
        </w:rPr>
        <w:t xml:space="preserve"> za izradu projekta</w:t>
      </w:r>
    </w:p>
    <w:p w14:paraId="7E834F38" w14:textId="77777777" w:rsidR="00835400" w:rsidRPr="00BA5C43" w:rsidRDefault="004B6AF9" w:rsidP="001021BC">
      <w:pPr>
        <w:pStyle w:val="BodyText"/>
        <w:numPr>
          <w:ilvl w:val="0"/>
          <w:numId w:val="17"/>
        </w:numPr>
        <w:jc w:val="both"/>
        <w:rPr>
          <w:rFonts w:ascii="Arial" w:hAnsi="Arial" w:cs="Arial"/>
          <w:lang w:val="sr-Latn-CS"/>
        </w:rPr>
      </w:pPr>
      <w:r w:rsidRPr="00BA5C43">
        <w:rPr>
          <w:rFonts w:ascii="Arial" w:hAnsi="Arial" w:cs="Arial"/>
          <w:lang w:val="sr-Latn-CS"/>
        </w:rPr>
        <w:t>iskustvo</w:t>
      </w:r>
      <w:r w:rsidR="001809FF" w:rsidRPr="00BA5C43">
        <w:rPr>
          <w:rFonts w:ascii="Arial" w:hAnsi="Arial" w:cs="Arial"/>
          <w:lang w:val="sr-Latn-CS"/>
        </w:rPr>
        <w:t xml:space="preserve"> u izradi projekata</w:t>
      </w:r>
    </w:p>
    <w:p w14:paraId="0E83178D" w14:textId="77777777" w:rsidR="00417E42" w:rsidRPr="00BA5C43" w:rsidRDefault="00944EB3" w:rsidP="00561876">
      <w:pPr>
        <w:pStyle w:val="BodyText"/>
        <w:jc w:val="both"/>
        <w:rPr>
          <w:rFonts w:ascii="Arial" w:hAnsi="Arial" w:cs="Arial"/>
          <w:lang w:val="sr-Latn-CS"/>
        </w:rPr>
      </w:pPr>
      <w:r w:rsidRPr="00BA5C43">
        <w:rPr>
          <w:rFonts w:ascii="Arial" w:hAnsi="Arial" w:cs="Arial"/>
          <w:lang w:val="sr-Latn-CS"/>
        </w:rPr>
        <w:t>Oba člana tima su dobri kandidati za vođu tima. Oba kandidata su vredni</w:t>
      </w:r>
      <w:r w:rsidR="0017144F" w:rsidRPr="00BA5C43">
        <w:rPr>
          <w:rFonts w:ascii="Arial" w:hAnsi="Arial" w:cs="Arial"/>
          <w:lang w:val="sr-Latn-CS"/>
        </w:rPr>
        <w:t>,</w:t>
      </w:r>
      <w:r w:rsidR="00AF085D" w:rsidRPr="00BA5C43">
        <w:rPr>
          <w:rFonts w:ascii="Arial" w:hAnsi="Arial" w:cs="Arial"/>
          <w:lang w:val="sr-Latn-CS"/>
        </w:rPr>
        <w:t xml:space="preserve"> otvoreni za sve saradnje,</w:t>
      </w:r>
      <w:r w:rsidR="0017144F" w:rsidRPr="00BA5C43">
        <w:rPr>
          <w:rFonts w:ascii="Arial" w:hAnsi="Arial" w:cs="Arial"/>
          <w:lang w:val="sr-Latn-CS"/>
        </w:rPr>
        <w:t xml:space="preserve"> istrajni u svom radu na projektima,</w:t>
      </w:r>
      <w:r w:rsidRPr="00BA5C43">
        <w:rPr>
          <w:rFonts w:ascii="Arial" w:hAnsi="Arial" w:cs="Arial"/>
          <w:lang w:val="sr-Latn-CS"/>
        </w:rPr>
        <w:t xml:space="preserve"> </w:t>
      </w:r>
      <w:r w:rsidR="0017144F" w:rsidRPr="00BA5C43">
        <w:rPr>
          <w:rFonts w:ascii="Arial" w:hAnsi="Arial" w:cs="Arial"/>
          <w:lang w:val="sr-Latn-CS"/>
        </w:rPr>
        <w:t>daju svoj maksimum pri izradi projekta</w:t>
      </w:r>
      <w:r w:rsidRPr="00BA5C43">
        <w:rPr>
          <w:rFonts w:ascii="Arial" w:hAnsi="Arial" w:cs="Arial"/>
          <w:lang w:val="sr-Latn-CS"/>
        </w:rPr>
        <w:t>,</w:t>
      </w:r>
      <w:r w:rsidR="0017144F" w:rsidRPr="00BA5C43">
        <w:rPr>
          <w:rFonts w:ascii="Arial" w:hAnsi="Arial" w:cs="Arial"/>
          <w:lang w:val="sr-Latn-CS"/>
        </w:rPr>
        <w:t xml:space="preserve"> imaju želju za sticanjem novih znanja iz softwerskog inženjerstva,</w:t>
      </w:r>
      <w:r w:rsidRPr="00BA5C43">
        <w:rPr>
          <w:rFonts w:ascii="Arial" w:hAnsi="Arial" w:cs="Arial"/>
          <w:lang w:val="sr-Latn-CS"/>
        </w:rPr>
        <w:t xml:space="preserve"> timski igrači, motivisani, ambiciozni, </w:t>
      </w:r>
      <w:r w:rsidR="00246206" w:rsidRPr="00BA5C43">
        <w:rPr>
          <w:rFonts w:ascii="Arial" w:hAnsi="Arial" w:cs="Arial"/>
          <w:lang w:val="sr-Latn-CS"/>
        </w:rPr>
        <w:t>komunikativni</w:t>
      </w:r>
      <w:r w:rsidRPr="00BA5C43">
        <w:rPr>
          <w:rFonts w:ascii="Arial" w:hAnsi="Arial" w:cs="Arial"/>
          <w:lang w:val="sr-Latn-CS"/>
        </w:rPr>
        <w:t>, sposobni za bilo ka</w:t>
      </w:r>
      <w:r w:rsidR="00BB4B64" w:rsidRPr="00BA5C43">
        <w:rPr>
          <w:rFonts w:ascii="Arial" w:hAnsi="Arial" w:cs="Arial"/>
          <w:lang w:val="sr-Latn-CS"/>
        </w:rPr>
        <w:t>kav vid komunikacije, imaju jednako iskustvo u izradi projekata.</w:t>
      </w:r>
    </w:p>
    <w:p w14:paraId="562B279B" w14:textId="77777777" w:rsidR="00944EB3" w:rsidRPr="00BA5C43" w:rsidRDefault="00944EB3" w:rsidP="00561876">
      <w:pPr>
        <w:pStyle w:val="BodyText"/>
        <w:jc w:val="both"/>
        <w:rPr>
          <w:rFonts w:ascii="Arial" w:hAnsi="Arial" w:cs="Arial"/>
          <w:lang w:val="sr-Latn-CS"/>
        </w:rPr>
      </w:pPr>
      <w:r w:rsidRPr="00BA5C43">
        <w:rPr>
          <w:rFonts w:ascii="Arial" w:hAnsi="Arial" w:cs="Arial"/>
          <w:lang w:val="sr-Latn-CS"/>
        </w:rPr>
        <w:t>Presudilo je da Anđela bude vođa tima, iz samo jednog razloga, a to je veća fleksibilnost od drugog člana tima</w:t>
      </w:r>
      <w:r w:rsidR="005008D0" w:rsidRPr="00BA5C43">
        <w:rPr>
          <w:rFonts w:ascii="Arial" w:hAnsi="Arial" w:cs="Arial"/>
          <w:lang w:val="sr-Latn-CS"/>
        </w:rPr>
        <w:t>, Anastasije</w:t>
      </w:r>
      <w:r w:rsidRPr="00BA5C43">
        <w:rPr>
          <w:rFonts w:ascii="Arial" w:hAnsi="Arial" w:cs="Arial"/>
          <w:lang w:val="sr-Latn-CS"/>
        </w:rPr>
        <w:t>.</w:t>
      </w:r>
      <w:r w:rsidR="00BB4B64" w:rsidRPr="00BA5C43">
        <w:rPr>
          <w:rFonts w:ascii="Arial" w:hAnsi="Arial" w:cs="Arial"/>
          <w:lang w:val="sr-Latn-CS"/>
        </w:rPr>
        <w:t xml:space="preserve"> Brže prilagođavanje neplanirane sit</w:t>
      </w:r>
      <w:r w:rsidR="00AF085D" w:rsidRPr="00BA5C43">
        <w:rPr>
          <w:rFonts w:ascii="Arial" w:hAnsi="Arial" w:cs="Arial"/>
          <w:lang w:val="sr-Latn-CS"/>
        </w:rPr>
        <w:t>uacije ili nepoznatog okruženja.</w:t>
      </w:r>
    </w:p>
    <w:p w14:paraId="509B45AA" w14:textId="77777777" w:rsidR="00995C29" w:rsidRPr="006F61C6" w:rsidRDefault="00D62E1E" w:rsidP="00995C29">
      <w:pPr>
        <w:pStyle w:val="Heading1"/>
        <w:rPr>
          <w:lang w:val="sr-Latn-CS"/>
        </w:rPr>
      </w:pPr>
      <w:bookmarkStart w:id="7" w:name="_Toc507815242"/>
      <w:r>
        <w:rPr>
          <w:lang w:val="sr-Latn-CS"/>
        </w:rPr>
        <w:t>Komunikacija</w:t>
      </w:r>
      <w:bookmarkEnd w:id="7"/>
    </w:p>
    <w:p w14:paraId="6FCC7B39" w14:textId="77777777" w:rsidR="000D031C" w:rsidRDefault="000D031C" w:rsidP="001021BC">
      <w:pPr>
        <w:pStyle w:val="BodyText"/>
        <w:jc w:val="both"/>
        <w:rPr>
          <w:rFonts w:ascii="Arial" w:hAnsi="Arial" w:cs="Arial"/>
          <w:lang w:val="sr-Latn-CS"/>
        </w:rPr>
      </w:pPr>
      <w:bookmarkStart w:id="8" w:name="_Toc507815243"/>
      <w:r>
        <w:rPr>
          <w:rFonts w:ascii="Arial" w:hAnsi="Arial" w:cs="Arial"/>
          <w:lang w:val="sr-Latn-CS"/>
        </w:rPr>
        <w:t>Načini komunikacije:</w:t>
      </w:r>
    </w:p>
    <w:p w14:paraId="12A02C33" w14:textId="77777777" w:rsidR="000D031C" w:rsidRDefault="000D031C" w:rsidP="001021BC">
      <w:pPr>
        <w:pStyle w:val="BodyText"/>
        <w:numPr>
          <w:ilvl w:val="0"/>
          <w:numId w:val="38"/>
        </w:numPr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 xml:space="preserve">Sastanci – uživo ili virtuelno </w:t>
      </w:r>
    </w:p>
    <w:p w14:paraId="25CC68FC" w14:textId="77777777" w:rsidR="000D031C" w:rsidRDefault="000D031C" w:rsidP="001021BC">
      <w:pPr>
        <w:pStyle w:val="BodyText"/>
        <w:numPr>
          <w:ilvl w:val="0"/>
          <w:numId w:val="38"/>
        </w:numPr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E-pošta</w:t>
      </w:r>
    </w:p>
    <w:p w14:paraId="2DE457D3" w14:textId="77777777" w:rsidR="000D031C" w:rsidRPr="00EA6C99" w:rsidRDefault="000D031C" w:rsidP="001021BC">
      <w:pPr>
        <w:pStyle w:val="BodyText"/>
        <w:numPr>
          <w:ilvl w:val="0"/>
          <w:numId w:val="38"/>
        </w:numPr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Chat – WhatsApp, Viber,  Microsoft Teams</w:t>
      </w:r>
    </w:p>
    <w:p w14:paraId="2C0A100C" w14:textId="77777777" w:rsidR="000D031C" w:rsidRDefault="000D031C" w:rsidP="002F5D93">
      <w:pPr>
        <w:pStyle w:val="BodyText"/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Načini održavanja sastanaka će biti i uživo i virtuelno, po dogovoru.</w:t>
      </w:r>
      <w:r w:rsidRPr="00EA6C99">
        <w:rPr>
          <w:rFonts w:ascii="Arial" w:hAnsi="Arial" w:cs="Arial"/>
          <w:lang w:val="sr-Latn-CS"/>
        </w:rPr>
        <w:t xml:space="preserve"> </w:t>
      </w:r>
      <w:r>
        <w:rPr>
          <w:rFonts w:ascii="Arial" w:hAnsi="Arial" w:cs="Arial"/>
          <w:lang w:val="sr-Latn-CS"/>
        </w:rPr>
        <w:t xml:space="preserve">Virtuelni sastanci biće održani putem WhatsApp-a, Discord-a ili </w:t>
      </w:r>
      <w:r w:rsidR="001D04C3">
        <w:rPr>
          <w:rFonts w:ascii="Arial" w:hAnsi="Arial" w:cs="Arial"/>
          <w:lang w:val="sr-Latn-CS"/>
        </w:rPr>
        <w:t>Microsoft Teams-a, takođ</w:t>
      </w:r>
      <w:r>
        <w:rPr>
          <w:rFonts w:ascii="Arial" w:hAnsi="Arial" w:cs="Arial"/>
          <w:lang w:val="sr-Latn-CS"/>
        </w:rPr>
        <w:t>e po dogovoru.</w:t>
      </w:r>
    </w:p>
    <w:p w14:paraId="19166066" w14:textId="77777777" w:rsidR="000D031C" w:rsidRPr="00EA6C99" w:rsidRDefault="000D031C" w:rsidP="002F5D93">
      <w:pPr>
        <w:pStyle w:val="BodyText"/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Evidencije o odlukama u toku izrade projekta će biti v</w:t>
      </w:r>
      <w:r w:rsidR="006473C6">
        <w:rPr>
          <w:rFonts w:ascii="Arial" w:hAnsi="Arial" w:cs="Arial"/>
          <w:lang w:val="sr-Latn-CS"/>
        </w:rPr>
        <w:t>ođ</w:t>
      </w:r>
      <w:r>
        <w:rPr>
          <w:rFonts w:ascii="Arial" w:hAnsi="Arial" w:cs="Arial"/>
          <w:lang w:val="sr-Latn-CS"/>
        </w:rPr>
        <w:t>ene putem beležaka. Nakon donošenja odluke, zapisaćemo sve detalje koje će obuhvatati datum donošenja odluke, odluku i razlog zbog čega je odluka donešena, kao i ostale detalje koje smatramo bitnim za donešenje te odluke.</w:t>
      </w:r>
    </w:p>
    <w:p w14:paraId="0A7CD9D6" w14:textId="77777777" w:rsidR="000D031C" w:rsidRDefault="000D031C" w:rsidP="001021BC">
      <w:pPr>
        <w:pStyle w:val="BodyText"/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Način razmene podataka:</w:t>
      </w:r>
    </w:p>
    <w:p w14:paraId="72BDA3BB" w14:textId="77777777" w:rsidR="000D031C" w:rsidRDefault="000D031C" w:rsidP="001021BC">
      <w:pPr>
        <w:pStyle w:val="BodyText"/>
        <w:numPr>
          <w:ilvl w:val="0"/>
          <w:numId w:val="39"/>
        </w:numPr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E-pošta</w:t>
      </w:r>
    </w:p>
    <w:p w14:paraId="703F3797" w14:textId="77777777" w:rsidR="000D031C" w:rsidRDefault="000D031C" w:rsidP="001021BC">
      <w:pPr>
        <w:pStyle w:val="BodyText"/>
        <w:numPr>
          <w:ilvl w:val="0"/>
          <w:numId w:val="39"/>
        </w:numPr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Cloud-Google Drive, OneDrive,...</w:t>
      </w:r>
    </w:p>
    <w:p w14:paraId="44448308" w14:textId="77777777" w:rsidR="000D031C" w:rsidRPr="00EA6C99" w:rsidRDefault="000D031C" w:rsidP="001021BC">
      <w:pPr>
        <w:pStyle w:val="BodyText"/>
        <w:numPr>
          <w:ilvl w:val="0"/>
          <w:numId w:val="39"/>
        </w:numPr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USB, i drugi prenosivi uredjaji</w:t>
      </w:r>
    </w:p>
    <w:p w14:paraId="1363A865" w14:textId="77777777" w:rsidR="00835400" w:rsidRPr="006F61C6" w:rsidRDefault="00835400" w:rsidP="00835400">
      <w:pPr>
        <w:pStyle w:val="Heading1"/>
        <w:rPr>
          <w:lang w:val="sr-Latn-CS"/>
        </w:rPr>
      </w:pPr>
      <w:r>
        <w:rPr>
          <w:lang w:val="sr-Latn-CS"/>
        </w:rPr>
        <w:t>Planiranje vremena</w:t>
      </w:r>
      <w:bookmarkEnd w:id="8"/>
    </w:p>
    <w:p w14:paraId="713FE00A" w14:textId="77777777" w:rsidR="00011B21" w:rsidRPr="00FB061E" w:rsidRDefault="00011B21" w:rsidP="00CC04EA">
      <w:pPr>
        <w:pStyle w:val="BodyText"/>
        <w:jc w:val="both"/>
        <w:rPr>
          <w:rFonts w:ascii="Arial" w:hAnsi="Arial" w:cs="Arial"/>
          <w:lang w:val="sr-Latn-CS"/>
        </w:rPr>
      </w:pPr>
      <w:r w:rsidRPr="00FB061E">
        <w:rPr>
          <w:rFonts w:ascii="Arial" w:hAnsi="Arial" w:cs="Arial"/>
          <w:lang w:val="sr-Latn-CS"/>
        </w:rPr>
        <w:t>P</w:t>
      </w:r>
      <w:r w:rsidR="00995C29" w:rsidRPr="00FB061E">
        <w:rPr>
          <w:rFonts w:ascii="Arial" w:hAnsi="Arial" w:cs="Arial"/>
          <w:lang w:val="sr-Latn-CS"/>
        </w:rPr>
        <w:t>rosečan</w:t>
      </w:r>
      <w:r w:rsidR="00835400" w:rsidRPr="00FB061E">
        <w:rPr>
          <w:rFonts w:ascii="Arial" w:hAnsi="Arial" w:cs="Arial"/>
          <w:lang w:val="sr-Latn-CS"/>
        </w:rPr>
        <w:t xml:space="preserve"> nedeljni broj sati rada na</w:t>
      </w:r>
      <w:r w:rsidR="00995C29" w:rsidRPr="00FB061E">
        <w:rPr>
          <w:rFonts w:ascii="Arial" w:hAnsi="Arial" w:cs="Arial"/>
          <w:lang w:val="sr-Latn-CS"/>
        </w:rPr>
        <w:t xml:space="preserve"> izradi projekta</w:t>
      </w:r>
      <w:r w:rsidRPr="00FB061E">
        <w:rPr>
          <w:rFonts w:ascii="Arial" w:hAnsi="Arial" w:cs="Arial"/>
          <w:lang w:val="sr-Latn-CS"/>
        </w:rPr>
        <w:t xml:space="preserve"> je</w:t>
      </w:r>
    </w:p>
    <w:p w14:paraId="3A82C60F" w14:textId="77777777" w:rsidR="00835400" w:rsidRPr="00FB061E" w:rsidRDefault="00011B21" w:rsidP="00CC04EA">
      <w:pPr>
        <w:pStyle w:val="BodyText"/>
        <w:numPr>
          <w:ilvl w:val="0"/>
          <w:numId w:val="18"/>
        </w:numPr>
        <w:jc w:val="both"/>
        <w:rPr>
          <w:rFonts w:ascii="Arial" w:hAnsi="Arial" w:cs="Arial"/>
          <w:lang w:val="sr-Latn-CS"/>
        </w:rPr>
      </w:pPr>
      <w:r w:rsidRPr="00FB061E">
        <w:rPr>
          <w:rFonts w:ascii="Arial" w:hAnsi="Arial" w:cs="Arial"/>
          <w:lang w:val="sr-Latn-CS"/>
        </w:rPr>
        <w:t>Pojedinačno - 10h</w:t>
      </w:r>
    </w:p>
    <w:p w14:paraId="45F512FA" w14:textId="77777777" w:rsidR="00011B21" w:rsidRPr="00FB061E" w:rsidRDefault="00011B21" w:rsidP="00CC04EA">
      <w:pPr>
        <w:pStyle w:val="BodyText"/>
        <w:numPr>
          <w:ilvl w:val="0"/>
          <w:numId w:val="18"/>
        </w:numPr>
        <w:jc w:val="both"/>
        <w:rPr>
          <w:rFonts w:ascii="Arial" w:hAnsi="Arial" w:cs="Arial"/>
          <w:lang w:val="sr-Latn-CS"/>
        </w:rPr>
      </w:pPr>
      <w:r w:rsidRPr="00FB061E">
        <w:rPr>
          <w:rFonts w:ascii="Arial" w:hAnsi="Arial" w:cs="Arial"/>
          <w:lang w:val="sr-Latn-CS"/>
        </w:rPr>
        <w:t>Timski - 20h</w:t>
      </w:r>
    </w:p>
    <w:p w14:paraId="65E5DF61" w14:textId="77777777" w:rsidR="00835400" w:rsidRPr="00FB061E" w:rsidRDefault="00011B21" w:rsidP="00CC04EA">
      <w:pPr>
        <w:pStyle w:val="BodyText"/>
        <w:jc w:val="both"/>
        <w:rPr>
          <w:rFonts w:ascii="Arial" w:hAnsi="Arial" w:cs="Arial"/>
          <w:lang w:val="sr-Latn-CS"/>
        </w:rPr>
      </w:pPr>
      <w:r w:rsidRPr="00FB061E">
        <w:rPr>
          <w:rFonts w:ascii="Arial" w:hAnsi="Arial" w:cs="Arial"/>
          <w:lang w:val="sr-Latn-RS"/>
        </w:rPr>
        <w:t>Ukoliko dođe do opravdanog odsustva nekog od člana tima, drugi član če povećati rad na projektu samo tokom viken</w:t>
      </w:r>
      <w:r w:rsidR="00BA6538" w:rsidRPr="00FB061E">
        <w:rPr>
          <w:rFonts w:ascii="Arial" w:hAnsi="Arial" w:cs="Arial"/>
          <w:lang w:val="sr-Latn-RS"/>
        </w:rPr>
        <w:t>da sa 2</w:t>
      </w:r>
      <w:r w:rsidR="00687F5B" w:rsidRPr="00FB061E">
        <w:rPr>
          <w:rFonts w:ascii="Arial" w:hAnsi="Arial" w:cs="Arial"/>
          <w:lang w:val="sr-Latn-RS"/>
        </w:rPr>
        <w:t xml:space="preserve"> sata na 3 do 4</w:t>
      </w:r>
      <w:r w:rsidR="00DC3EE6" w:rsidRPr="00FB061E">
        <w:rPr>
          <w:rFonts w:ascii="Arial" w:hAnsi="Arial" w:cs="Arial"/>
          <w:lang w:val="sr-Latn-RS"/>
        </w:rPr>
        <w:t xml:space="preserve"> </w:t>
      </w:r>
      <w:r w:rsidR="00687F5B" w:rsidRPr="00FB061E">
        <w:rPr>
          <w:rFonts w:ascii="Arial" w:hAnsi="Arial" w:cs="Arial"/>
          <w:lang w:val="sr-Latn-RS"/>
        </w:rPr>
        <w:t>sata</w:t>
      </w:r>
      <w:r w:rsidR="001D10D9" w:rsidRPr="00FB061E">
        <w:rPr>
          <w:rFonts w:ascii="Arial" w:hAnsi="Arial" w:cs="Arial"/>
          <w:lang w:val="sr-Latn-RS"/>
        </w:rPr>
        <w:t>.</w:t>
      </w:r>
      <w:r w:rsidR="00BA4843" w:rsidRPr="00FB061E">
        <w:rPr>
          <w:rFonts w:ascii="Arial" w:hAnsi="Arial" w:cs="Arial"/>
          <w:lang w:val="sr-Latn-RS"/>
        </w:rPr>
        <w:t xml:space="preserve"> Plan izrade ovog projekta je raditi svakog dana po malo tako da, ukoliko dođe do nekog nepredviđenog odsustva, je idalje mo</w:t>
      </w:r>
      <w:r w:rsidR="00971239" w:rsidRPr="00FB061E">
        <w:rPr>
          <w:rFonts w:ascii="Arial" w:hAnsi="Arial" w:cs="Arial"/>
          <w:lang w:val="sr-Latn-RS"/>
        </w:rPr>
        <w:t>guće do kraja završiti projekat bez kašnjenja.</w:t>
      </w:r>
    </w:p>
    <w:p w14:paraId="3EB76EEB" w14:textId="77777777" w:rsidR="00995C29" w:rsidRPr="00FB061E" w:rsidRDefault="00011B21" w:rsidP="00CC04EA">
      <w:pPr>
        <w:pStyle w:val="BodyText"/>
        <w:jc w:val="both"/>
        <w:rPr>
          <w:rFonts w:ascii="Arial" w:hAnsi="Arial" w:cs="Arial"/>
          <w:lang w:val="sr-Latn-CS"/>
        </w:rPr>
      </w:pPr>
      <w:r w:rsidRPr="00FB061E">
        <w:rPr>
          <w:rFonts w:ascii="Arial" w:hAnsi="Arial" w:cs="Arial"/>
          <w:lang w:val="sr-Latn-CS"/>
        </w:rPr>
        <w:lastRenderedPageBreak/>
        <w:t>U</w:t>
      </w:r>
      <w:r w:rsidR="00995C29" w:rsidRPr="00FB061E">
        <w:rPr>
          <w:rFonts w:ascii="Arial" w:hAnsi="Arial" w:cs="Arial"/>
          <w:lang w:val="sr-Latn-CS"/>
        </w:rPr>
        <w:t>kupan broj sati rada na izradi projekta</w:t>
      </w:r>
      <w:r w:rsidRPr="00FB061E">
        <w:rPr>
          <w:rFonts w:ascii="Arial" w:hAnsi="Arial" w:cs="Arial"/>
          <w:lang w:val="sr-Latn-CS"/>
        </w:rPr>
        <w:t xml:space="preserve"> je</w:t>
      </w:r>
    </w:p>
    <w:p w14:paraId="1E270FAE" w14:textId="77777777" w:rsidR="00011B21" w:rsidRPr="00FB061E" w:rsidRDefault="00011B21" w:rsidP="00CC04EA">
      <w:pPr>
        <w:pStyle w:val="BodyText"/>
        <w:numPr>
          <w:ilvl w:val="0"/>
          <w:numId w:val="19"/>
        </w:numPr>
        <w:jc w:val="both"/>
        <w:rPr>
          <w:rFonts w:ascii="Arial" w:hAnsi="Arial" w:cs="Arial"/>
          <w:lang w:val="sr-Latn-CS"/>
        </w:rPr>
      </w:pPr>
      <w:r w:rsidRPr="00FB061E">
        <w:rPr>
          <w:rFonts w:ascii="Arial" w:hAnsi="Arial" w:cs="Arial"/>
          <w:lang w:val="sr-Latn-CS"/>
        </w:rPr>
        <w:t>Pojedinačno –</w:t>
      </w:r>
      <w:r w:rsidR="00695818" w:rsidRPr="00FB061E">
        <w:rPr>
          <w:rFonts w:ascii="Arial" w:hAnsi="Arial" w:cs="Arial"/>
          <w:lang w:val="sr-Latn-CS"/>
        </w:rPr>
        <w:t xml:space="preserve"> 11</w:t>
      </w:r>
      <w:r w:rsidRPr="00FB061E">
        <w:rPr>
          <w:rFonts w:ascii="Arial" w:hAnsi="Arial" w:cs="Arial"/>
          <w:lang w:val="sr-Latn-CS"/>
        </w:rPr>
        <w:t>0h</w:t>
      </w:r>
    </w:p>
    <w:p w14:paraId="5B9145AD" w14:textId="77777777" w:rsidR="00011B21" w:rsidRPr="00FB061E" w:rsidRDefault="00011B21" w:rsidP="00CC04EA">
      <w:pPr>
        <w:pStyle w:val="BodyText"/>
        <w:numPr>
          <w:ilvl w:val="0"/>
          <w:numId w:val="19"/>
        </w:numPr>
        <w:jc w:val="both"/>
        <w:rPr>
          <w:rFonts w:ascii="Arial" w:hAnsi="Arial" w:cs="Arial"/>
          <w:lang w:val="sr-Latn-CS"/>
        </w:rPr>
      </w:pPr>
      <w:r w:rsidRPr="00FB061E">
        <w:rPr>
          <w:rFonts w:ascii="Arial" w:hAnsi="Arial" w:cs="Arial"/>
          <w:lang w:val="sr-Latn-CS"/>
        </w:rPr>
        <w:t>Timski –</w:t>
      </w:r>
      <w:r w:rsidR="00695818" w:rsidRPr="00FB061E">
        <w:rPr>
          <w:rFonts w:ascii="Arial" w:hAnsi="Arial" w:cs="Arial"/>
          <w:lang w:val="sr-Latn-CS"/>
        </w:rPr>
        <w:t xml:space="preserve"> 22</w:t>
      </w:r>
      <w:r w:rsidRPr="00FB061E">
        <w:rPr>
          <w:rFonts w:ascii="Arial" w:hAnsi="Arial" w:cs="Arial"/>
          <w:lang w:val="sr-Latn-CS"/>
        </w:rPr>
        <w:t>0h</w:t>
      </w:r>
    </w:p>
    <w:p w14:paraId="6F2AD1EA" w14:textId="77777777" w:rsidR="00835400" w:rsidRDefault="00835400" w:rsidP="00835400">
      <w:pPr>
        <w:pStyle w:val="BodyText"/>
        <w:rPr>
          <w:lang w:val="sr-Latn-RS"/>
        </w:rPr>
      </w:pPr>
    </w:p>
    <w:p w14:paraId="58C3F691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71208" w14:textId="77777777" w:rsidR="007077BB" w:rsidRDefault="007077BB">
      <w:r>
        <w:separator/>
      </w:r>
    </w:p>
  </w:endnote>
  <w:endnote w:type="continuationSeparator" w:id="0">
    <w:p w14:paraId="625691C6" w14:textId="77777777" w:rsidR="007077BB" w:rsidRDefault="00707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BC1A8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D140A5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 w14:paraId="612B8C42" w14:textId="77777777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0B9BBF87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14:paraId="710F4E38" w14:textId="77777777" w:rsidR="002343C5" w:rsidRPr="006D0694" w:rsidRDefault="002343C5" w:rsidP="004B557C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8A6E58">
            <w:rPr>
              <w:lang w:val="sr-Latn-CS"/>
            </w:rPr>
            <w:t>A&amp;A</w:t>
          </w:r>
          <w:r w:rsidRPr="006D0694">
            <w:rPr>
              <w:lang w:val="sr-Latn-CS"/>
            </w:rPr>
            <w:t xml:space="preserve">, </w:t>
          </w:r>
          <w:r w:rsidR="004B557C">
            <w:rPr>
              <w:lang w:val="sr-Latn-CS"/>
            </w:rPr>
            <w:t>2023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7338B2AD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A16089">
            <w:rPr>
              <w:rStyle w:val="PageNumber"/>
              <w:noProof/>
              <w:lang w:val="sr-Latn-CS"/>
            </w:rPr>
            <w:t>9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A16089">
            <w:rPr>
              <w:rStyle w:val="PageNumber"/>
              <w:noProof/>
              <w:lang w:val="sr-Latn-CS"/>
            </w:rPr>
            <w:t>9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5EB0B217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58CE2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21C79" w14:textId="77777777" w:rsidR="007077BB" w:rsidRDefault="007077BB">
      <w:r>
        <w:separator/>
      </w:r>
    </w:p>
  </w:footnote>
  <w:footnote w:type="continuationSeparator" w:id="0">
    <w:p w14:paraId="7653EADC" w14:textId="77777777" w:rsidR="007077BB" w:rsidRDefault="00707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4F85F" w14:textId="77777777" w:rsidR="002343C5" w:rsidRDefault="002343C5">
    <w:pPr>
      <w:rPr>
        <w:sz w:val="24"/>
      </w:rPr>
    </w:pPr>
  </w:p>
  <w:p w14:paraId="0DF936E5" w14:textId="77777777" w:rsidR="002343C5" w:rsidRDefault="002343C5">
    <w:pPr>
      <w:pBdr>
        <w:top w:val="single" w:sz="6" w:space="1" w:color="auto"/>
      </w:pBdr>
      <w:rPr>
        <w:sz w:val="24"/>
      </w:rPr>
    </w:pPr>
  </w:p>
  <w:p w14:paraId="2CBBB5A0" w14:textId="77777777" w:rsidR="002343C5" w:rsidRPr="006F61C6" w:rsidRDefault="00FA13E6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A&amp;A</w:t>
    </w:r>
  </w:p>
  <w:p w14:paraId="38338B13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2C6B2A7A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 w14:paraId="6F245E73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53852FFA" w14:textId="77777777" w:rsidR="002343C5" w:rsidRPr="006D0694" w:rsidRDefault="00313DB8">
          <w:pPr>
            <w:rPr>
              <w:lang w:val="sr-Latn-CS"/>
            </w:rPr>
          </w:pPr>
          <w:r>
            <w:rPr>
              <w:lang w:val="sr-Latn-CS"/>
            </w:rPr>
            <w:t>ASSC</w:t>
          </w:r>
        </w:p>
      </w:tc>
      <w:tc>
        <w:tcPr>
          <w:tcW w:w="3179" w:type="dxa"/>
        </w:tcPr>
        <w:p w14:paraId="378E74D2" w14:textId="77777777"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553311E9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61484A87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14:paraId="2D5FF47C" w14:textId="77777777" w:rsidR="002343C5" w:rsidRPr="006D0694" w:rsidRDefault="002343C5" w:rsidP="00313DB8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487509">
            <w:rPr>
              <w:lang w:val="sr-Latn-CS"/>
            </w:rPr>
            <w:t>05</w:t>
          </w:r>
          <w:r w:rsidR="006F61C6" w:rsidRPr="006D0694">
            <w:rPr>
              <w:lang w:val="sr-Latn-CS"/>
            </w:rPr>
            <w:t>.0</w:t>
          </w:r>
          <w:r w:rsidR="00313DB8">
            <w:rPr>
              <w:lang w:val="sr-Latn-CS"/>
            </w:rPr>
            <w:t>3</w:t>
          </w:r>
          <w:r w:rsidR="006F61C6" w:rsidRPr="006D0694">
            <w:rPr>
              <w:lang w:val="sr-Latn-CS"/>
            </w:rPr>
            <w:t>.20</w:t>
          </w:r>
          <w:r w:rsidR="00313DB8">
            <w:rPr>
              <w:lang w:val="sr-Latn-CS"/>
            </w:rPr>
            <w:t>23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5CA99786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234301D2" w14:textId="77777777" w:rsidR="002343C5" w:rsidRPr="006D0694" w:rsidRDefault="006F61C6" w:rsidP="00313DB8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313DB8">
            <w:rPr>
              <w:lang w:val="sr-Latn-CS"/>
            </w:rPr>
            <w:t>ASSC</w:t>
          </w:r>
          <w:r w:rsidR="006D41CE"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 w:rsidR="002B4765">
            <w:rPr>
              <w:lang w:val="sr-Latn-CS"/>
            </w:rPr>
            <w:t>1</w:t>
          </w:r>
        </w:p>
      </w:tc>
    </w:tr>
  </w:tbl>
  <w:p w14:paraId="7126DF65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9A38B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9B6E98"/>
    <w:multiLevelType w:val="hybridMultilevel"/>
    <w:tmpl w:val="F42CC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6D51027"/>
    <w:multiLevelType w:val="hybridMultilevel"/>
    <w:tmpl w:val="DB5CF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E45BB0"/>
    <w:multiLevelType w:val="hybridMultilevel"/>
    <w:tmpl w:val="9516F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020F0C"/>
    <w:multiLevelType w:val="multilevel"/>
    <w:tmpl w:val="7A14F0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F9E1DF8"/>
    <w:multiLevelType w:val="hybridMultilevel"/>
    <w:tmpl w:val="352A0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239634E"/>
    <w:multiLevelType w:val="hybridMultilevel"/>
    <w:tmpl w:val="C9B8289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2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C387817"/>
    <w:multiLevelType w:val="hybridMultilevel"/>
    <w:tmpl w:val="CF4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474596"/>
    <w:multiLevelType w:val="hybridMultilevel"/>
    <w:tmpl w:val="938A7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17E459F"/>
    <w:multiLevelType w:val="hybridMultilevel"/>
    <w:tmpl w:val="1C809BD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BC9241F"/>
    <w:multiLevelType w:val="hybridMultilevel"/>
    <w:tmpl w:val="E55ED78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E61191D"/>
    <w:multiLevelType w:val="hybridMultilevel"/>
    <w:tmpl w:val="2AC663EC"/>
    <w:lvl w:ilvl="0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21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AB35DC8"/>
    <w:multiLevelType w:val="hybridMultilevel"/>
    <w:tmpl w:val="01D45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4A18FE"/>
    <w:multiLevelType w:val="hybridMultilevel"/>
    <w:tmpl w:val="71789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1510AE"/>
    <w:multiLevelType w:val="hybridMultilevel"/>
    <w:tmpl w:val="150E0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C704C0"/>
    <w:multiLevelType w:val="hybridMultilevel"/>
    <w:tmpl w:val="CC0C6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C419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98E41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B9B6955"/>
    <w:multiLevelType w:val="hybridMultilevel"/>
    <w:tmpl w:val="67E66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F6A7D46"/>
    <w:multiLevelType w:val="hybridMultilevel"/>
    <w:tmpl w:val="6A443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2F609DB"/>
    <w:multiLevelType w:val="multilevel"/>
    <w:tmpl w:val="7A14F0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64F0F53"/>
    <w:multiLevelType w:val="hybridMultilevel"/>
    <w:tmpl w:val="8C566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5E5E2B"/>
    <w:multiLevelType w:val="hybridMultilevel"/>
    <w:tmpl w:val="DD408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96155D7"/>
    <w:multiLevelType w:val="hybridMultilevel"/>
    <w:tmpl w:val="CF98B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BB34526"/>
    <w:multiLevelType w:val="hybridMultilevel"/>
    <w:tmpl w:val="989C2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763B5A"/>
    <w:multiLevelType w:val="hybridMultilevel"/>
    <w:tmpl w:val="4244BD92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29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7"/>
  </w:num>
  <w:num w:numId="11">
    <w:abstractNumId w:val="21"/>
  </w:num>
  <w:num w:numId="12">
    <w:abstractNumId w:val="18"/>
  </w:num>
  <w:num w:numId="13">
    <w:abstractNumId w:val="11"/>
  </w:num>
  <w:num w:numId="14">
    <w:abstractNumId w:val="12"/>
  </w:num>
  <w:num w:numId="15">
    <w:abstractNumId w:val="1"/>
  </w:num>
  <w:num w:numId="16">
    <w:abstractNumId w:val="13"/>
  </w:num>
  <w:num w:numId="17">
    <w:abstractNumId w:val="30"/>
  </w:num>
  <w:num w:numId="18">
    <w:abstractNumId w:val="36"/>
  </w:num>
  <w:num w:numId="19">
    <w:abstractNumId w:val="3"/>
  </w:num>
  <w:num w:numId="20">
    <w:abstractNumId w:val="34"/>
  </w:num>
  <w:num w:numId="21">
    <w:abstractNumId w:val="32"/>
  </w:num>
  <w:num w:numId="22">
    <w:abstractNumId w:val="26"/>
  </w:num>
  <w:num w:numId="23">
    <w:abstractNumId w:val="27"/>
  </w:num>
  <w:num w:numId="24">
    <w:abstractNumId w:val="6"/>
  </w:num>
  <w:num w:numId="25">
    <w:abstractNumId w:val="31"/>
  </w:num>
  <w:num w:numId="26">
    <w:abstractNumId w:val="35"/>
  </w:num>
  <w:num w:numId="27">
    <w:abstractNumId w:val="20"/>
  </w:num>
  <w:num w:numId="28">
    <w:abstractNumId w:val="10"/>
  </w:num>
  <w:num w:numId="29">
    <w:abstractNumId w:val="19"/>
  </w:num>
  <w:num w:numId="30">
    <w:abstractNumId w:val="23"/>
  </w:num>
  <w:num w:numId="31">
    <w:abstractNumId w:val="16"/>
  </w:num>
  <w:num w:numId="32">
    <w:abstractNumId w:val="7"/>
  </w:num>
  <w:num w:numId="33">
    <w:abstractNumId w:val="28"/>
  </w:num>
  <w:num w:numId="34">
    <w:abstractNumId w:val="33"/>
  </w:num>
  <w:num w:numId="35">
    <w:abstractNumId w:val="4"/>
  </w:num>
  <w:num w:numId="36">
    <w:abstractNumId w:val="24"/>
  </w:num>
  <w:num w:numId="37">
    <w:abstractNumId w:val="14"/>
  </w:num>
  <w:num w:numId="38">
    <w:abstractNumId w:val="22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11B21"/>
    <w:rsid w:val="00016C7E"/>
    <w:rsid w:val="00024922"/>
    <w:rsid w:val="00030AA6"/>
    <w:rsid w:val="00030FCA"/>
    <w:rsid w:val="0004421C"/>
    <w:rsid w:val="00054C96"/>
    <w:rsid w:val="00063C66"/>
    <w:rsid w:val="00077578"/>
    <w:rsid w:val="000D031C"/>
    <w:rsid w:val="000D1481"/>
    <w:rsid w:val="000D7EF6"/>
    <w:rsid w:val="000E1F6C"/>
    <w:rsid w:val="000F5EE8"/>
    <w:rsid w:val="001021BC"/>
    <w:rsid w:val="00103833"/>
    <w:rsid w:val="0010427A"/>
    <w:rsid w:val="001434DD"/>
    <w:rsid w:val="001518F9"/>
    <w:rsid w:val="00151CDF"/>
    <w:rsid w:val="00157DAE"/>
    <w:rsid w:val="0017144F"/>
    <w:rsid w:val="001809FF"/>
    <w:rsid w:val="00185137"/>
    <w:rsid w:val="001D005D"/>
    <w:rsid w:val="001D04C3"/>
    <w:rsid w:val="001D10D9"/>
    <w:rsid w:val="001D10FD"/>
    <w:rsid w:val="001D48F6"/>
    <w:rsid w:val="001D58D3"/>
    <w:rsid w:val="001E4E21"/>
    <w:rsid w:val="001F6798"/>
    <w:rsid w:val="00203C4A"/>
    <w:rsid w:val="00210E17"/>
    <w:rsid w:val="002320B3"/>
    <w:rsid w:val="002343C5"/>
    <w:rsid w:val="00246206"/>
    <w:rsid w:val="0024759A"/>
    <w:rsid w:val="00252C54"/>
    <w:rsid w:val="00257501"/>
    <w:rsid w:val="00260B17"/>
    <w:rsid w:val="00271AAC"/>
    <w:rsid w:val="002867F2"/>
    <w:rsid w:val="0029471C"/>
    <w:rsid w:val="00295B25"/>
    <w:rsid w:val="002A3A28"/>
    <w:rsid w:val="002B21AC"/>
    <w:rsid w:val="002B4765"/>
    <w:rsid w:val="002B5238"/>
    <w:rsid w:val="002C3084"/>
    <w:rsid w:val="002C68CB"/>
    <w:rsid w:val="002D2FB5"/>
    <w:rsid w:val="002D6492"/>
    <w:rsid w:val="002F033F"/>
    <w:rsid w:val="002F5D93"/>
    <w:rsid w:val="00313DB8"/>
    <w:rsid w:val="00315207"/>
    <w:rsid w:val="003312BC"/>
    <w:rsid w:val="00331513"/>
    <w:rsid w:val="00354AA8"/>
    <w:rsid w:val="00365463"/>
    <w:rsid w:val="003829E6"/>
    <w:rsid w:val="00384D4A"/>
    <w:rsid w:val="00386299"/>
    <w:rsid w:val="00387292"/>
    <w:rsid w:val="00387F1F"/>
    <w:rsid w:val="003A4834"/>
    <w:rsid w:val="003A7A5D"/>
    <w:rsid w:val="003B30F3"/>
    <w:rsid w:val="003C6C27"/>
    <w:rsid w:val="003C7CE0"/>
    <w:rsid w:val="003D5CA3"/>
    <w:rsid w:val="003E416D"/>
    <w:rsid w:val="003F7DFE"/>
    <w:rsid w:val="00400810"/>
    <w:rsid w:val="0041483B"/>
    <w:rsid w:val="0041686B"/>
    <w:rsid w:val="00417E42"/>
    <w:rsid w:val="00422B0E"/>
    <w:rsid w:val="00430FCB"/>
    <w:rsid w:val="00432EF2"/>
    <w:rsid w:val="004578FE"/>
    <w:rsid w:val="0046548E"/>
    <w:rsid w:val="00485565"/>
    <w:rsid w:val="00487509"/>
    <w:rsid w:val="00490DC7"/>
    <w:rsid w:val="00495821"/>
    <w:rsid w:val="004A10F2"/>
    <w:rsid w:val="004A22E8"/>
    <w:rsid w:val="004A6F6A"/>
    <w:rsid w:val="004B54F5"/>
    <w:rsid w:val="004B557C"/>
    <w:rsid w:val="004B6AF9"/>
    <w:rsid w:val="004E3B0F"/>
    <w:rsid w:val="005008D0"/>
    <w:rsid w:val="00511478"/>
    <w:rsid w:val="0053248E"/>
    <w:rsid w:val="005430FA"/>
    <w:rsid w:val="00555767"/>
    <w:rsid w:val="00561876"/>
    <w:rsid w:val="00566F08"/>
    <w:rsid w:val="00574004"/>
    <w:rsid w:val="005A054F"/>
    <w:rsid w:val="005A1F54"/>
    <w:rsid w:val="005C1CE1"/>
    <w:rsid w:val="005C272E"/>
    <w:rsid w:val="005F3FC3"/>
    <w:rsid w:val="005F674A"/>
    <w:rsid w:val="00601178"/>
    <w:rsid w:val="006033AF"/>
    <w:rsid w:val="00613A3B"/>
    <w:rsid w:val="00613BC4"/>
    <w:rsid w:val="00614EF5"/>
    <w:rsid w:val="00615824"/>
    <w:rsid w:val="00622787"/>
    <w:rsid w:val="006473C6"/>
    <w:rsid w:val="0065454E"/>
    <w:rsid w:val="00664FB2"/>
    <w:rsid w:val="00670936"/>
    <w:rsid w:val="006776CF"/>
    <w:rsid w:val="0068563D"/>
    <w:rsid w:val="00687F5B"/>
    <w:rsid w:val="00695818"/>
    <w:rsid w:val="00697703"/>
    <w:rsid w:val="006D0694"/>
    <w:rsid w:val="006D41CE"/>
    <w:rsid w:val="006E6E10"/>
    <w:rsid w:val="006F61C6"/>
    <w:rsid w:val="007062DE"/>
    <w:rsid w:val="007077BB"/>
    <w:rsid w:val="00715F42"/>
    <w:rsid w:val="00723A40"/>
    <w:rsid w:val="00747EC7"/>
    <w:rsid w:val="00750672"/>
    <w:rsid w:val="00762689"/>
    <w:rsid w:val="00791E11"/>
    <w:rsid w:val="007A16A0"/>
    <w:rsid w:val="007A2854"/>
    <w:rsid w:val="007A2863"/>
    <w:rsid w:val="007B20AC"/>
    <w:rsid w:val="007C3532"/>
    <w:rsid w:val="007D295C"/>
    <w:rsid w:val="007E1F8E"/>
    <w:rsid w:val="007F152D"/>
    <w:rsid w:val="007F5EEF"/>
    <w:rsid w:val="0080449E"/>
    <w:rsid w:val="008060A7"/>
    <w:rsid w:val="00811D1C"/>
    <w:rsid w:val="0081471E"/>
    <w:rsid w:val="00821855"/>
    <w:rsid w:val="00835400"/>
    <w:rsid w:val="008416BC"/>
    <w:rsid w:val="0084235B"/>
    <w:rsid w:val="00851B00"/>
    <w:rsid w:val="0085293D"/>
    <w:rsid w:val="008652F4"/>
    <w:rsid w:val="00870F50"/>
    <w:rsid w:val="008741AC"/>
    <w:rsid w:val="0088162E"/>
    <w:rsid w:val="0088552C"/>
    <w:rsid w:val="00893A0B"/>
    <w:rsid w:val="008A3B40"/>
    <w:rsid w:val="008A4229"/>
    <w:rsid w:val="008A4B1E"/>
    <w:rsid w:val="008A6B09"/>
    <w:rsid w:val="008A6E58"/>
    <w:rsid w:val="008C06B9"/>
    <w:rsid w:val="008C1217"/>
    <w:rsid w:val="008D03F8"/>
    <w:rsid w:val="008E29EF"/>
    <w:rsid w:val="008E3870"/>
    <w:rsid w:val="008F13A1"/>
    <w:rsid w:val="009207A8"/>
    <w:rsid w:val="0093054F"/>
    <w:rsid w:val="00932F55"/>
    <w:rsid w:val="00934F64"/>
    <w:rsid w:val="00944EB3"/>
    <w:rsid w:val="00960F1F"/>
    <w:rsid w:val="00971239"/>
    <w:rsid w:val="009803A3"/>
    <w:rsid w:val="00995C29"/>
    <w:rsid w:val="0099694D"/>
    <w:rsid w:val="009A3919"/>
    <w:rsid w:val="009C40AD"/>
    <w:rsid w:val="009C518E"/>
    <w:rsid w:val="009E745D"/>
    <w:rsid w:val="00A02117"/>
    <w:rsid w:val="00A064CC"/>
    <w:rsid w:val="00A16089"/>
    <w:rsid w:val="00A17821"/>
    <w:rsid w:val="00A23773"/>
    <w:rsid w:val="00A26681"/>
    <w:rsid w:val="00A31C17"/>
    <w:rsid w:val="00A31DA3"/>
    <w:rsid w:val="00A42873"/>
    <w:rsid w:val="00A52264"/>
    <w:rsid w:val="00A531FB"/>
    <w:rsid w:val="00A70277"/>
    <w:rsid w:val="00A74DEF"/>
    <w:rsid w:val="00A846A5"/>
    <w:rsid w:val="00A87AA7"/>
    <w:rsid w:val="00A908A8"/>
    <w:rsid w:val="00A97B47"/>
    <w:rsid w:val="00AB1DE2"/>
    <w:rsid w:val="00AB2567"/>
    <w:rsid w:val="00AB49A6"/>
    <w:rsid w:val="00AB7E08"/>
    <w:rsid w:val="00AC06A4"/>
    <w:rsid w:val="00AD7C33"/>
    <w:rsid w:val="00AE1E54"/>
    <w:rsid w:val="00AE2EFB"/>
    <w:rsid w:val="00AE79D6"/>
    <w:rsid w:val="00AE7AE3"/>
    <w:rsid w:val="00AF085D"/>
    <w:rsid w:val="00B01F0D"/>
    <w:rsid w:val="00B10165"/>
    <w:rsid w:val="00B10BF0"/>
    <w:rsid w:val="00B22F3E"/>
    <w:rsid w:val="00B27F0E"/>
    <w:rsid w:val="00B327A9"/>
    <w:rsid w:val="00B357AD"/>
    <w:rsid w:val="00B40827"/>
    <w:rsid w:val="00B4185C"/>
    <w:rsid w:val="00B529E4"/>
    <w:rsid w:val="00B54233"/>
    <w:rsid w:val="00B54752"/>
    <w:rsid w:val="00B549D9"/>
    <w:rsid w:val="00B75D52"/>
    <w:rsid w:val="00B93575"/>
    <w:rsid w:val="00B943CC"/>
    <w:rsid w:val="00BA4843"/>
    <w:rsid w:val="00BA5C43"/>
    <w:rsid w:val="00BA6538"/>
    <w:rsid w:val="00BB1ED2"/>
    <w:rsid w:val="00BB2319"/>
    <w:rsid w:val="00BB452A"/>
    <w:rsid w:val="00BB4B64"/>
    <w:rsid w:val="00BB7AAA"/>
    <w:rsid w:val="00BD39B8"/>
    <w:rsid w:val="00BF1E96"/>
    <w:rsid w:val="00C02E37"/>
    <w:rsid w:val="00C2443B"/>
    <w:rsid w:val="00C24B5D"/>
    <w:rsid w:val="00C30C23"/>
    <w:rsid w:val="00C4723D"/>
    <w:rsid w:val="00C502CA"/>
    <w:rsid w:val="00C55483"/>
    <w:rsid w:val="00C5715C"/>
    <w:rsid w:val="00C61B50"/>
    <w:rsid w:val="00C96953"/>
    <w:rsid w:val="00CB448F"/>
    <w:rsid w:val="00CB73CD"/>
    <w:rsid w:val="00CC04EA"/>
    <w:rsid w:val="00CC420E"/>
    <w:rsid w:val="00CD3DE6"/>
    <w:rsid w:val="00CE1099"/>
    <w:rsid w:val="00CE377C"/>
    <w:rsid w:val="00CF22F7"/>
    <w:rsid w:val="00CF4BCE"/>
    <w:rsid w:val="00CF694C"/>
    <w:rsid w:val="00D104B9"/>
    <w:rsid w:val="00D30495"/>
    <w:rsid w:val="00D36260"/>
    <w:rsid w:val="00D41CD8"/>
    <w:rsid w:val="00D62BE7"/>
    <w:rsid w:val="00D62E1E"/>
    <w:rsid w:val="00D75519"/>
    <w:rsid w:val="00D92FDE"/>
    <w:rsid w:val="00D96EF7"/>
    <w:rsid w:val="00D97F08"/>
    <w:rsid w:val="00DA273B"/>
    <w:rsid w:val="00DB68A1"/>
    <w:rsid w:val="00DC0270"/>
    <w:rsid w:val="00DC3EE6"/>
    <w:rsid w:val="00DC5C99"/>
    <w:rsid w:val="00DF310B"/>
    <w:rsid w:val="00DF6F26"/>
    <w:rsid w:val="00E425BE"/>
    <w:rsid w:val="00E464F7"/>
    <w:rsid w:val="00E51DC2"/>
    <w:rsid w:val="00E55D20"/>
    <w:rsid w:val="00E83C93"/>
    <w:rsid w:val="00EA1072"/>
    <w:rsid w:val="00EA1A94"/>
    <w:rsid w:val="00EA49F8"/>
    <w:rsid w:val="00EA7D6D"/>
    <w:rsid w:val="00EB4996"/>
    <w:rsid w:val="00EC70CF"/>
    <w:rsid w:val="00F00EDA"/>
    <w:rsid w:val="00F115A3"/>
    <w:rsid w:val="00F267E3"/>
    <w:rsid w:val="00F334DC"/>
    <w:rsid w:val="00F40E13"/>
    <w:rsid w:val="00F43316"/>
    <w:rsid w:val="00F62203"/>
    <w:rsid w:val="00F86AB6"/>
    <w:rsid w:val="00F879A5"/>
    <w:rsid w:val="00F92B7A"/>
    <w:rsid w:val="00FA13E6"/>
    <w:rsid w:val="00FB061E"/>
    <w:rsid w:val="00FD0ACA"/>
    <w:rsid w:val="00FD35FF"/>
    <w:rsid w:val="00FD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228F3C"/>
  <w15:chartTrackingRefBased/>
  <w15:docId w15:val="{076FBA58-0647-4CE2-B29D-A3BE551E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4</TotalTime>
  <Pages>9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Anastasija Trajkovic</cp:lastModifiedBy>
  <cp:revision>2</cp:revision>
  <cp:lastPrinted>1999-04-23T12:49:00Z</cp:lastPrinted>
  <dcterms:created xsi:type="dcterms:W3CDTF">2023-03-07T16:10:00Z</dcterms:created>
  <dcterms:modified xsi:type="dcterms:W3CDTF">2023-03-07T16:10:00Z</dcterms:modified>
</cp:coreProperties>
</file>